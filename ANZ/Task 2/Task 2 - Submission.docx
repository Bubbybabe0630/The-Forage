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Pr="0041428F" w:rsidR="00A66B18" w:rsidTr="00A6783B" w14:paraId="6FF6869D" w14:textId="77777777">
        <w:trPr>
          <w:trHeight w:val="270"/>
          <w:jc w:val="center"/>
        </w:trPr>
        <w:tc>
          <w:tcPr>
            <w:tcW w:w="10800" w:type="dxa"/>
          </w:tcPr>
          <w:p w:rsidRPr="0041428F" w:rsidR="00A66B18" w:rsidP="00A66B18" w:rsidRDefault="00401569" w14:paraId="323680C3" w14:textId="77777777">
            <w:pPr>
              <w:pStyle w:val="ContactInfo"/>
              <w:rPr>
                <w:color w:val="000000" w:themeColor="text1"/>
              </w:rPr>
            </w:pPr>
            <w:bookmarkStart w:name="_GoBack" w:id="0"/>
            <w:bookmarkEnd w:id="0"/>
            <w:r>
              <w:rPr>
                <w:noProof/>
                <w:color w:val="000000" w:themeColor="text1"/>
                <w:lang w:eastAsia="en-US"/>
              </w:rPr>
              <w:drawing>
                <wp:inline distT="0" distB="0" distL="0" distR="0" wp14:anchorId="18565832" wp14:editId="4382419E">
                  <wp:extent cx="2950845" cy="120078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84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6B18" w:rsidRDefault="00A66B18" w14:paraId="5F9723B4" w14:textId="1B592088"/>
    <w:p w:rsidRPr="00A25DE7" w:rsidR="00A25DE7" w:rsidP="045562DA" w:rsidRDefault="00CC2903" w14:paraId="4441952B" w14:textId="41A8F419">
      <w:pPr>
        <w:pStyle w:val="NormalWeb"/>
        <w:spacing w:before="0" w:beforeAutospacing="off" w:after="0" w:afterAutospacing="off"/>
        <w:rPr>
          <w:rFonts w:ascii="Calibri" w:hAnsi="Calibri" w:eastAsia="Times New Roman" w:cs="Calibri"/>
          <w:sz w:val="22"/>
          <w:szCs w:val="22"/>
          <w:lang w:eastAsia="en-AU"/>
        </w:rPr>
      </w:pPr>
      <w:r w:rsidRPr="045562DA" w:rsidR="4CA039B6">
        <w:rPr>
          <w:rFonts w:ascii="Calibri" w:hAnsi="Calibri" w:eastAsia="Times New Roman" w:cs="Calibri"/>
          <w:sz w:val="22"/>
          <w:szCs w:val="22"/>
          <w:lang w:eastAsia="en-AU"/>
        </w:rPr>
        <w:t>Packet Capture Analysis:</w:t>
      </w:r>
    </w:p>
    <w:p w:rsidR="00F33DD2" w:rsidP="045562DA" w:rsidRDefault="00982F7C" w14:paraId="33DB7F29" w14:textId="540B38A7">
      <w:pPr>
        <w:spacing w:before="0" w:after="0"/>
        <w:ind w:left="0" w:right="0"/>
        <w:rPr>
          <w:rFonts w:ascii="Calibri" w:hAnsi="Calibri" w:eastAsia="Times New Roman" w:cs="Calibri"/>
          <w:color w:val="auto"/>
          <w:sz w:val="22"/>
          <w:szCs w:val="22"/>
          <w:lang w:eastAsia="en-AU"/>
        </w:rPr>
      </w:pPr>
      <w:r>
        <w:br/>
      </w:r>
      <w:r w:rsidR="1325ECD0">
        <w:rPr/>
        <w:t>Upon analyzing the packet capture analysis file (</w:t>
      </w:r>
      <w:r w:rsidR="1325ECD0">
        <w:rPr/>
        <w:t>pcap</w:t>
      </w:r>
      <w:r w:rsidR="1325ECD0">
        <w:rPr/>
        <w:t>) using Wireshark, I was a</w:t>
      </w:r>
      <w:r w:rsidR="198C8334">
        <w:rPr/>
        <w:t>ble to produce the steps that the user used to access the following:</w:t>
      </w:r>
    </w:p>
    <w:p w:rsidR="00F33DD2" w:rsidP="045562DA" w:rsidRDefault="00982F7C" w14:paraId="4AE4E9ED" w14:textId="092F1E4F">
      <w:pPr>
        <w:pStyle w:val="Normal"/>
        <w:spacing w:before="0" w:after="0"/>
        <w:ind w:left="0" w:right="0"/>
        <w:rPr>
          <w:rFonts w:ascii="Calibri" w:hAnsi="Calibri" w:eastAsia="Calibri" w:cs="Calibri"/>
          <w:kern w:val="0"/>
          <w:sz w:val="22"/>
          <w:szCs w:val="22"/>
          <w:lang w:eastAsia="en-AU"/>
        </w:rPr>
      </w:pPr>
      <w:r w:rsidR="198C8334">
        <w:rPr/>
        <w:t xml:space="preserve">First, </w:t>
      </w:r>
      <w:r w:rsidR="75A48E0D">
        <w:rPr/>
        <w:t>in</w:t>
      </w:r>
      <w:r w:rsidR="198C8334">
        <w:rPr/>
        <w:t xml:space="preserve"> </w:t>
      </w:r>
      <w:r w:rsidR="7FD04932">
        <w:rPr/>
        <w:t>Wireshark</w:t>
      </w:r>
      <w:r w:rsidR="198C8334">
        <w:rPr/>
        <w:t xml:space="preserve">, I filtered the </w:t>
      </w:r>
      <w:r w:rsidR="198C8334">
        <w:rPr/>
        <w:t>pcap</w:t>
      </w:r>
      <w:r w:rsidR="198C8334">
        <w:rPr/>
        <w:t xml:space="preserve"> to show only </w:t>
      </w:r>
      <w:r w:rsidR="1CCC73D5">
        <w:rPr/>
        <w:t>“</w:t>
      </w:r>
      <w:r w:rsidR="198C8334">
        <w:rPr/>
        <w:t>http</w:t>
      </w:r>
      <w:r w:rsidR="7B8111A2">
        <w:rPr/>
        <w:t>”</w:t>
      </w:r>
      <w:r w:rsidR="198C8334">
        <w:rPr/>
        <w:t xml:space="preserve"> request</w:t>
      </w:r>
      <w:r w:rsidR="6FC229CB">
        <w:rPr/>
        <w:t>s</w:t>
      </w:r>
      <w:r w:rsidR="198C8334">
        <w:rPr/>
        <w:t xml:space="preserve"> from the network traffic to </w:t>
      </w:r>
      <w:r w:rsidR="198C8334">
        <w:rPr/>
        <w:t>optimize</w:t>
      </w:r>
      <w:r w:rsidR="198C8334">
        <w:rPr/>
        <w:t xml:space="preserve"> my workflo</w:t>
      </w:r>
      <w:r w:rsidR="50726423">
        <w:rPr/>
        <w:t>w.</w:t>
      </w:r>
      <w:r w:rsidR="2D7E6C03">
        <w:rPr/>
        <w:t xml:space="preserve"> </w:t>
      </w:r>
      <w:r w:rsidR="2D7E6C03">
        <w:rPr/>
        <w:t>By doing this I was able to get a clear view of the conversation between the user and the server.</w:t>
      </w:r>
      <w:r w:rsidR="2D7E6C03">
        <w:rPr/>
        <w:t xml:space="preserve"> </w:t>
      </w:r>
      <w:r w:rsidR="2DED34AD">
        <w:rPr/>
        <w:t xml:space="preserve">This view of the conversation let me see some interesting GET </w:t>
      </w:r>
      <w:r w:rsidR="66AFB59C">
        <w:rPr/>
        <w:t>requests</w:t>
      </w:r>
      <w:r w:rsidR="2DED34AD">
        <w:rPr/>
        <w:t xml:space="preserve"> that </w:t>
      </w:r>
      <w:r w:rsidR="2FBCD91A">
        <w:rPr/>
        <w:t>were</w:t>
      </w:r>
      <w:r w:rsidR="2DED34AD">
        <w:rPr/>
        <w:t xml:space="preserve"> performed by the user</w:t>
      </w:r>
      <w:r w:rsidR="075D4304">
        <w:rPr/>
        <w:t xml:space="preserve">, </w:t>
      </w:r>
      <w:r w:rsidR="075D4304">
        <w:rPr/>
        <w:t>indicating</w:t>
      </w:r>
      <w:r w:rsidR="075D4304">
        <w:rPr/>
        <w:t xml:space="preserve"> what the user was specifically requesting. </w:t>
      </w:r>
      <w:r>
        <w:br/>
      </w:r>
      <w:r w:rsidR="7AE142CA">
        <w:drawing>
          <wp:inline wp14:editId="7EBA6AD0" wp14:anchorId="2B357525">
            <wp:extent cx="4572000" cy="2438400"/>
            <wp:effectExtent l="0" t="0" r="0" b="0"/>
            <wp:docPr id="154765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1a6bdbb31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45562DA" w:rsidR="285196B6">
        <w:rPr>
          <w:rFonts w:ascii="Calibri" w:hAnsi="Calibri" w:eastAsia="Calibri" w:cs="Calibri"/>
          <w:sz w:val="22"/>
          <w:szCs w:val="22"/>
        </w:rPr>
        <w:t>So now we will follow these http streams from beginning to end</w:t>
      </w:r>
      <w:r w:rsidRPr="045562DA" w:rsidR="6CE3466D">
        <w:rPr>
          <w:rFonts w:ascii="Calibri" w:hAnsi="Calibri" w:eastAsia="Calibri" w:cs="Calibri"/>
          <w:sz w:val="22"/>
          <w:szCs w:val="22"/>
        </w:rPr>
        <w:t xml:space="preserve"> and see what we come up with.</w:t>
      </w:r>
    </w:p>
    <w:p w:rsidR="045562DA" w:rsidP="045562DA" w:rsidRDefault="045562DA" w14:paraId="291DA455" w14:textId="5598F096">
      <w:pPr>
        <w:spacing w:before="0" w:after="0"/>
        <w:ind w:left="0" w:right="0"/>
        <w:rPr>
          <w:rFonts w:ascii="Franklin Gothic Medium" w:hAnsi="Franklin Gothic Medium"/>
          <w:b w:val="1"/>
          <w:bCs w:val="1"/>
          <w:noProof/>
          <w:sz w:val="22"/>
          <w:szCs w:val="22"/>
          <w:lang w:val="en-AU" w:eastAsia="en-AU"/>
        </w:rPr>
      </w:pPr>
    </w:p>
    <w:p w:rsidRPr="00EC114A" w:rsidR="007263BB" w:rsidP="00630C37" w:rsidRDefault="007263BB" w14:paraId="7399C45B" w14:textId="2B829041">
      <w:pPr>
        <w:spacing w:before="0" w:after="0"/>
        <w:ind w:left="0" w:right="0"/>
        <w:rPr>
          <w:rFonts w:ascii="Franklin Gothic Medium" w:hAnsi="Franklin Gothic Medium" w:eastAsia="Times New Roman" w:cs="Calibri"/>
          <w:color w:val="auto"/>
          <w:kern w:val="0"/>
          <w:sz w:val="22"/>
          <w:szCs w:val="22"/>
          <w:lang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1: </w:t>
      </w:r>
    </w:p>
    <w:p w:rsidRPr="00EC114A" w:rsidR="00630C37" w:rsidP="00630C37" w:rsidRDefault="00630C37" w14:paraId="6D0EB9E3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630C37" w:rsidP="045562DA" w:rsidRDefault="00630C37" w14:paraId="68FE29C8" w14:textId="20F7C751">
      <w:pPr>
        <w:pStyle w:val="ListParagraph"/>
        <w:numPr>
          <w:ilvl w:val="0"/>
          <w:numId w:val="2"/>
        </w:numPr>
        <w:spacing w:before="0" w:after="0"/>
        <w:ind w:right="0"/>
        <w:rPr>
          <w:rFonts w:ascii="Calibri" w:hAnsi="Calibri" w:eastAsia="Calibri" w:cs="Calibri"/>
          <w:i w:val="1"/>
          <w:iCs w:val="1"/>
          <w:sz w:val="22"/>
          <w:szCs w:val="22"/>
        </w:rPr>
      </w:pP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anz-logo.jpg and bank-card.jpg are two images that show up in the </w:t>
      </w:r>
      <w:r w:rsidRPr="045562DA" w:rsidR="638037E1">
        <w:rPr>
          <w:rFonts w:ascii="Calibri" w:hAnsi="Calibri" w:eastAsia="Calibri" w:cs="Calibri"/>
          <w:i w:val="0"/>
          <w:iCs w:val="0"/>
          <w:sz w:val="22"/>
          <w:szCs w:val="22"/>
        </w:rPr>
        <w:t>users'</w:t>
      </w: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network traffic</w:t>
      </w:r>
      <w:r w:rsidRPr="045562DA" w:rsidR="00630C37">
        <w:rPr>
          <w:rFonts w:ascii="Calibri" w:hAnsi="Calibri" w:eastAsia="Calibri" w:cs="Calibri"/>
          <w:i w:val="1"/>
          <w:iCs w:val="1"/>
          <w:sz w:val="22"/>
          <w:szCs w:val="22"/>
        </w:rPr>
        <w:t>.</w:t>
      </w:r>
    </w:p>
    <w:p w:rsidR="28E27CE9" w:rsidP="045562DA" w:rsidRDefault="28E27CE9" w14:paraId="5FCB3FC7" w14:textId="6638E317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28E27CE9">
        <w:drawing>
          <wp:inline wp14:editId="765EF4AB" wp14:anchorId="06A3B0B8">
            <wp:extent cx="2143125" cy="2143125"/>
            <wp:effectExtent l="0" t="0" r="0" b="0"/>
            <wp:docPr id="1937622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908fa0669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E27CE9">
        <w:drawing>
          <wp:inline wp14:editId="6B0C39F3" wp14:anchorId="3121F95A">
            <wp:extent cx="2695575" cy="1695450"/>
            <wp:effectExtent l="0" t="0" r="0" b="0"/>
            <wp:docPr id="312599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083e7a0b74a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630C37" w:rsidP="045562DA" w:rsidRDefault="00630C37" w14:paraId="014B4231" w14:textId="3AEF2A2D">
      <w:pPr>
        <w:pStyle w:val="Normal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12F63653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To extract these </w:t>
      </w:r>
      <w:r w:rsidRPr="045562DA" w:rsidR="448455CA">
        <w:rPr>
          <w:rFonts w:ascii="Calibri" w:hAnsi="Calibri" w:eastAsia="Calibri" w:cs="Calibri"/>
          <w:i w:val="0"/>
          <w:iCs w:val="0"/>
          <w:sz w:val="22"/>
          <w:szCs w:val="22"/>
        </w:rPr>
        <w:t>two</w:t>
      </w:r>
      <w:r w:rsidRPr="045562DA" w:rsidR="12F63653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images that the user accessed, I followed th</w:t>
      </w:r>
      <w:r w:rsidRPr="045562DA" w:rsidR="5DE4162A">
        <w:rPr>
          <w:rFonts w:ascii="Calibri" w:hAnsi="Calibri" w:eastAsia="Calibri" w:cs="Calibri"/>
          <w:i w:val="0"/>
          <w:iCs w:val="0"/>
          <w:sz w:val="22"/>
          <w:szCs w:val="22"/>
        </w:rPr>
        <w:t>is procedure: Right click on the first GET re</w:t>
      </w:r>
      <w:r w:rsidRPr="045562DA" w:rsidR="497F8369">
        <w:rPr>
          <w:rFonts w:ascii="Calibri" w:hAnsi="Calibri" w:eastAsia="Calibri" w:cs="Calibri"/>
          <w:i w:val="0"/>
          <w:iCs w:val="0"/>
          <w:sz w:val="22"/>
          <w:szCs w:val="22"/>
        </w:rPr>
        <w:t>quest and followed the TCP stream like so.</w:t>
      </w:r>
    </w:p>
    <w:p w:rsidR="190BB304" w:rsidP="045562DA" w:rsidRDefault="190BB304" w14:paraId="4B2AEEF9" w14:textId="0FADD168">
      <w:pPr>
        <w:pStyle w:val="Normal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="190BB304">
        <w:drawing>
          <wp:inline wp14:editId="46D434FA" wp14:anchorId="4DB6DEF3">
            <wp:extent cx="4572000" cy="2428875"/>
            <wp:effectExtent l="0" t="0" r="0" b="0"/>
            <wp:docPr id="151025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7077b4170b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F33DD2" w:rsidP="045562DA" w:rsidRDefault="00F33DD2" w14:paraId="0FAFEF60" w14:textId="44549BCF">
      <w:pPr>
        <w:pStyle w:val="ListParagraph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190BB304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From </w:t>
      </w:r>
      <w:r w:rsidRPr="045562DA" w:rsidR="686F3D9A">
        <w:rPr>
          <w:rFonts w:ascii="Calibri" w:hAnsi="Calibri" w:eastAsia="Calibri" w:cs="Calibri"/>
          <w:i w:val="0"/>
          <w:iCs w:val="0"/>
          <w:sz w:val="22"/>
          <w:szCs w:val="22"/>
        </w:rPr>
        <w:t>here, I want to see the data in its raw</w:t>
      </w:r>
      <w:r w:rsidRPr="045562DA" w:rsidR="686F3D9A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form. </w:t>
      </w:r>
      <w:r w:rsidRPr="045562DA" w:rsidR="686F3D9A">
        <w:rPr>
          <w:rFonts w:ascii="Calibri" w:hAnsi="Calibri" w:eastAsia="Calibri" w:cs="Calibri"/>
          <w:i w:val="0"/>
          <w:iCs w:val="0"/>
          <w:sz w:val="22"/>
          <w:szCs w:val="22"/>
        </w:rPr>
        <w:t>So</w:t>
      </w:r>
      <w:r w:rsidRPr="045562DA" w:rsidR="686F3D9A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we can change the stream to Raw inside Wireshark like this</w:t>
      </w:r>
      <w:r w:rsidRPr="045562DA" w:rsidR="335D1D72">
        <w:rPr>
          <w:rFonts w:ascii="Calibri" w:hAnsi="Calibri" w:eastAsia="Calibri" w:cs="Calibri"/>
          <w:i w:val="0"/>
          <w:iCs w:val="0"/>
          <w:sz w:val="22"/>
          <w:szCs w:val="22"/>
        </w:rPr>
        <w:t>:</w:t>
      </w:r>
    </w:p>
    <w:p w:rsidR="335D1D72" w:rsidP="045562DA" w:rsidRDefault="335D1D72" w14:paraId="786AA9C9" w14:textId="35C9490C">
      <w:pPr>
        <w:pStyle w:val="ListParagraph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="335D1D72">
        <w:drawing>
          <wp:inline wp14:editId="27DE3F23" wp14:anchorId="31C57042">
            <wp:extent cx="4572000" cy="3638550"/>
            <wp:effectExtent l="0" t="0" r="0" b="0"/>
            <wp:docPr id="553456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c97208375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D1D72" w:rsidP="045562DA" w:rsidRDefault="335D1D72" w14:paraId="0357C042" w14:textId="5C734BBC">
      <w:pPr>
        <w:spacing w:before="0" w:after="0"/>
        <w:ind w:left="0" w:righ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  <w:r w:rsidRPr="045562DA" w:rsidR="335D1D72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Now we want to search for the hex signature of the file. A simple google search for file hex signatures will help you with this, but for simplicity</w:t>
      </w:r>
      <w:r w:rsidRPr="045562DA" w:rsidR="21B5F0AC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 xml:space="preserve"> I will tell you about JPG hex signatures. They start with the hex numbers of “ffd8” and end with </w:t>
      </w:r>
      <w:r w:rsidRPr="045562DA" w:rsidR="2A55BAE9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“</w:t>
      </w:r>
      <w:r w:rsidRPr="045562DA" w:rsidR="21B5F0AC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ffd9</w:t>
      </w:r>
      <w:r w:rsidRPr="045562DA" w:rsidR="0F4647A0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”</w:t>
      </w:r>
      <w:r w:rsidRPr="045562DA" w:rsidR="47D73A4D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. Inside inside the Find bar, search for “ffd8” to find the beginning to the file signature</w:t>
      </w:r>
      <w:r w:rsidRPr="045562DA" w:rsidR="24E21F51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.</w:t>
      </w:r>
    </w:p>
    <w:p w:rsidR="5D201807" w:rsidP="045562DA" w:rsidRDefault="5D201807" w14:paraId="7F32C06B" w14:textId="508CA7B8">
      <w:pPr>
        <w:pStyle w:val="Normal"/>
        <w:spacing w:before="0" w:after="0"/>
        <w:ind w:left="0" w:righ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  <w:r w:rsidR="5D201807">
        <w:drawing>
          <wp:inline wp14:editId="7265ED9E" wp14:anchorId="2520A5AC">
            <wp:extent cx="4176078" cy="2724150"/>
            <wp:effectExtent l="0" t="0" r="0" b="0"/>
            <wp:docPr id="1924635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01ca1ecc643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7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01807" w:rsidP="045562DA" w:rsidRDefault="5D201807" w14:paraId="314924BB" w14:textId="1ECECEEA">
      <w:pPr>
        <w:pStyle w:val="Normal"/>
        <w:spacing w:before="0" w:after="0"/>
        <w:ind w:left="0" w:righ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  <w:r w:rsidRPr="045562DA" w:rsidR="5D201807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 xml:space="preserve">Now search for the end of the file signature “ffd9”, after find the end of the file signature, copy everything </w:t>
      </w:r>
      <w:r w:rsidRPr="045562DA" w:rsidR="3F1A8723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between the two points. This process is called File carving or Hex editing</w:t>
      </w:r>
      <w:r w:rsidRPr="045562DA" w:rsidR="189DE018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 xml:space="preserve">. We will now open up HxD editor, this is an application that can be used to edit hex. Click on new file, and </w:t>
      </w:r>
      <w:r w:rsidRPr="045562DA" w:rsidR="6FC16FF7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binary options type.</w:t>
      </w:r>
      <w:r w:rsidRPr="045562DA" w:rsidR="5564B965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 xml:space="preserve"> Then paste the raw data that we copied from Wireshark and save the file as a jpg extension type. The file will conver</w:t>
      </w:r>
      <w:r w:rsidRPr="045562DA" w:rsidR="14099E97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t to a jpg extension and we can open it in a photo viewer to see its contents.</w:t>
      </w:r>
    </w:p>
    <w:p w:rsidR="5564B965" w:rsidP="045562DA" w:rsidRDefault="5564B965" w14:paraId="1A57098D" w14:textId="12688B84">
      <w:pPr>
        <w:pStyle w:val="Normal"/>
        <w:spacing w:before="0" w:after="0"/>
        <w:ind w:left="0" w:righ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  <w:r w:rsidR="5564B965">
        <w:drawing>
          <wp:inline wp14:editId="12445357" wp14:anchorId="3B310670">
            <wp:extent cx="4572000" cy="2343150"/>
            <wp:effectExtent l="0" t="0" r="0" b="0"/>
            <wp:docPr id="2065780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44483619cb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562DA" w:rsidP="045562DA" w:rsidRDefault="045562DA" w14:paraId="3EC797D2" w14:textId="39A9F759">
      <w:pPr>
        <w:pStyle w:val="Normal"/>
        <w:spacing w:before="0" w:after="0"/>
        <w:ind w:left="0" w:righ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</w:p>
    <w:p w:rsidRPr="00EC114A" w:rsidR="00630C37" w:rsidP="00630C37" w:rsidRDefault="00630C37" w14:paraId="3F36F2FF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2: </w:t>
      </w:r>
    </w:p>
    <w:p w:rsidRPr="00EC114A" w:rsidR="00630C37" w:rsidP="00630C37" w:rsidRDefault="00630C37" w14:paraId="3A14E606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630C37" w:rsidP="045562DA" w:rsidRDefault="00630C37" w14:paraId="4EC93AC3" w14:textId="77777777" w14:noSpellErr="1">
      <w:pPr>
        <w:pStyle w:val="ListParagraph"/>
        <w:numPr>
          <w:ilvl w:val="0"/>
          <w:numId w:val="3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>The network traffic for the images "ANZ1.jpg" and "ANZ2.jpg" is more than it appears.</w:t>
      </w:r>
    </w:p>
    <w:p w:rsidR="4CBC38F5" w:rsidP="045562DA" w:rsidRDefault="4CBC38F5" w14:paraId="218D7053" w14:textId="286B8142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4CBC38F5">
        <w:drawing>
          <wp:inline wp14:editId="2C7D4C66" wp14:anchorId="4F11C8C0">
            <wp:extent cx="3228975" cy="4572000"/>
            <wp:effectExtent l="0" t="0" r="0" b="0"/>
            <wp:docPr id="1214790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020b67852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BC38F5">
        <w:drawing>
          <wp:inline wp14:editId="747D68FC" wp14:anchorId="5EB33750">
            <wp:extent cx="3228975" cy="4572000"/>
            <wp:effectExtent l="0" t="0" r="0" b="0"/>
            <wp:docPr id="729323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7501b1906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E27C6B" w:rsidP="045562DA" w:rsidRDefault="00630C37" w14:paraId="4033D2D3" w14:textId="0B2F098A">
      <w:pPr>
        <w:pStyle w:val="Normal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AFCEEED">
        <w:rPr>
          <w:rFonts w:ascii="Calibri" w:hAnsi="Calibri" w:eastAsia="Calibri" w:cs="Calibri"/>
          <w:i w:val="0"/>
          <w:iCs w:val="0"/>
          <w:sz w:val="22"/>
          <w:szCs w:val="22"/>
        </w:rPr>
        <w:t>I e</w:t>
      </w: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>xtract</w:t>
      </w:r>
      <w:r w:rsidRPr="045562DA" w:rsidR="737A5FF8">
        <w:rPr>
          <w:rFonts w:ascii="Calibri" w:hAnsi="Calibri" w:eastAsia="Calibri" w:cs="Calibri"/>
          <w:i w:val="0"/>
          <w:iCs w:val="0"/>
          <w:sz w:val="22"/>
          <w:szCs w:val="22"/>
        </w:rPr>
        <w:t>ed</w:t>
      </w: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the</w:t>
      </w:r>
      <w:r w:rsidRPr="045562DA" w:rsidR="7F3808BE">
        <w:rPr>
          <w:rFonts w:ascii="Calibri" w:hAnsi="Calibri" w:eastAsia="Calibri" w:cs="Calibri"/>
          <w:i w:val="0"/>
          <w:iCs w:val="0"/>
          <w:sz w:val="22"/>
          <w:szCs w:val="22"/>
        </w:rPr>
        <w:t>se</w:t>
      </w:r>
      <w:r w:rsidRPr="045562DA" w:rsidR="00630C3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images</w:t>
      </w:r>
      <w:r w:rsidRPr="045562DA" w:rsidR="70FDA38A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also following the same procedure as mentioned above. </w:t>
      </w:r>
      <w:r w:rsidRPr="045562DA" w:rsidR="70FDA38A">
        <w:rPr>
          <w:rFonts w:ascii="Calibri" w:hAnsi="Calibri" w:eastAsia="Calibri" w:cs="Calibri"/>
          <w:i w:val="0"/>
          <w:iCs w:val="0"/>
          <w:sz w:val="22"/>
          <w:szCs w:val="22"/>
        </w:rPr>
        <w:t>But I also noticed that there is something very unique about both images</w:t>
      </w:r>
      <w:r w:rsidRPr="045562DA" w:rsidR="70B5F7E9">
        <w:rPr>
          <w:rFonts w:ascii="Calibri" w:hAnsi="Calibri" w:eastAsia="Calibri" w:cs="Calibri"/>
          <w:i w:val="0"/>
          <w:iCs w:val="0"/>
          <w:sz w:val="22"/>
          <w:szCs w:val="22"/>
        </w:rPr>
        <w:t>.</w:t>
      </w:r>
      <w:r w:rsidRPr="045562DA" w:rsidR="70B5F7E9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They </w:t>
      </w:r>
      <w:r w:rsidRPr="045562DA" w:rsidR="70B5F7E9">
        <w:rPr>
          <w:rFonts w:ascii="Calibri" w:hAnsi="Calibri" w:eastAsia="Calibri" w:cs="Calibri"/>
          <w:i w:val="0"/>
          <w:iCs w:val="0"/>
          <w:sz w:val="22"/>
          <w:szCs w:val="22"/>
        </w:rPr>
        <w:t>contained</w:t>
      </w:r>
      <w:r w:rsidRPr="045562DA" w:rsidR="70B5F7E9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 hidden message.</w:t>
      </w:r>
    </w:p>
    <w:p w:rsidR="3E686E1A" w:rsidP="045562DA" w:rsidRDefault="3E686E1A" w14:paraId="3AC55977" w14:textId="69D19222">
      <w:pPr>
        <w:pStyle w:val="Normal"/>
        <w:spacing w:before="0" w:after="0"/>
        <w:ind w:left="360" w:right="0"/>
      </w:pPr>
      <w:r w:rsidR="3E686E1A">
        <w:drawing>
          <wp:inline wp14:editId="5F4C6596" wp14:anchorId="7319DF7C">
            <wp:extent cx="4572000" cy="1695450"/>
            <wp:effectExtent l="0" t="0" r="0" b="0"/>
            <wp:docPr id="1326575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f46fb154f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686E1A" w:rsidP="045562DA" w:rsidRDefault="3E686E1A" w14:paraId="78E7A7D6" w14:textId="3DBC611D">
      <w:pPr>
        <w:pStyle w:val="Normal"/>
        <w:spacing w:before="0" w:after="0"/>
        <w:ind w:left="360" w:right="0"/>
        <w:rPr>
          <w:rFonts w:ascii="Calibri" w:hAnsi="Calibri" w:eastAsia="Calibri" w:cs="Calibri"/>
          <w:sz w:val="22"/>
          <w:szCs w:val="22"/>
        </w:rPr>
      </w:pPr>
      <w:r w:rsidRPr="045562DA" w:rsidR="3E686E1A">
        <w:rPr>
          <w:rFonts w:ascii="Calibri" w:hAnsi="Calibri" w:eastAsia="Calibri" w:cs="Calibri"/>
          <w:sz w:val="22"/>
          <w:szCs w:val="22"/>
        </w:rPr>
        <w:t>Both messages were found by this simple method.</w:t>
      </w:r>
    </w:p>
    <w:p w:rsidRPr="00EC114A" w:rsidR="00F33DD2" w:rsidP="00F33DD2" w:rsidRDefault="00F33DD2" w14:paraId="67AF2162" w14:textId="77777777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:rsidRPr="00EC114A" w:rsidR="00E27C6B" w:rsidP="00E27C6B" w:rsidRDefault="00E27C6B" w14:paraId="1F2BCC9C" w14:textId="3944D406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3: </w:t>
      </w:r>
    </w:p>
    <w:p w:rsidRPr="00EC114A" w:rsidR="00E27C6B" w:rsidP="00E27C6B" w:rsidRDefault="00E27C6B" w14:paraId="6E553BFC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E27C6B" w:rsidP="045562DA" w:rsidRDefault="00E27C6B" w14:paraId="2D759460" w14:textId="77777777" w14:noSpellErr="1">
      <w:pPr>
        <w:pStyle w:val="ListParagraph"/>
        <w:numPr>
          <w:ilvl w:val="0"/>
          <w:numId w:val="5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E27C6B">
        <w:rPr>
          <w:rFonts w:ascii="Calibri" w:hAnsi="Calibri" w:eastAsia="Calibri" w:cs="Calibri"/>
          <w:i w:val="0"/>
          <w:iCs w:val="0"/>
          <w:sz w:val="22"/>
          <w:szCs w:val="22"/>
        </w:rPr>
        <w:t>The user downloaded a suspicious document called "how-to-commit-crimes.docx"</w:t>
      </w:r>
    </w:p>
    <w:p w:rsidR="3F92289D" w:rsidP="045562DA" w:rsidRDefault="3F92289D" w14:paraId="430D87F8" w14:textId="50228E4E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3F92289D">
        <w:drawing>
          <wp:inline wp14:editId="3A13E6DA" wp14:anchorId="631639E8">
            <wp:extent cx="4572000" cy="3619500"/>
            <wp:effectExtent l="0" t="0" r="0" b="0"/>
            <wp:docPr id="975264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ac46e2446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E27C6B" w:rsidP="045562DA" w:rsidRDefault="00E27C6B" w14:paraId="40B378F3" w14:textId="18D00C6C">
      <w:pPr>
        <w:pStyle w:val="Normal"/>
        <w:spacing w:before="0" w:after="0"/>
        <w:ind w:left="36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2062DD36">
        <w:rPr>
          <w:rFonts w:ascii="Calibri" w:hAnsi="Calibri" w:eastAsia="Calibri" w:cs="Calibri"/>
          <w:i w:val="0"/>
          <w:iCs w:val="0"/>
          <w:sz w:val="22"/>
          <w:szCs w:val="22"/>
        </w:rPr>
        <w:t>Seeing the user accessed this doc</w:t>
      </w:r>
      <w:r w:rsidRPr="045562DA" w:rsidR="2062DD3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ument, I followed the </w:t>
      </w:r>
      <w:r w:rsidRPr="045562DA" w:rsidR="20E70F58">
        <w:rPr>
          <w:rFonts w:ascii="Calibri" w:hAnsi="Calibri" w:eastAsia="Calibri" w:cs="Calibri"/>
          <w:i w:val="0"/>
          <w:iCs w:val="0"/>
          <w:sz w:val="22"/>
          <w:szCs w:val="22"/>
        </w:rPr>
        <w:t>TCP</w:t>
      </w:r>
      <w:r w:rsidRPr="045562DA" w:rsidR="2062DD3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stream and seen in the ascii view the contents of the docu</w:t>
      </w:r>
      <w:r w:rsidRPr="045562DA" w:rsidR="2062DD36">
        <w:rPr>
          <w:rFonts w:ascii="Calibri" w:hAnsi="Calibri" w:eastAsia="Calibri" w:cs="Calibri"/>
          <w:i w:val="0"/>
          <w:iCs w:val="0"/>
          <w:sz w:val="22"/>
          <w:szCs w:val="22"/>
        </w:rPr>
        <w:t>ment without having to edit the hex data.</w:t>
      </w:r>
    </w:p>
    <w:p w:rsidRPr="00EC114A" w:rsidR="00F33DD2" w:rsidP="00F33DD2" w:rsidRDefault="00F33DD2" w14:paraId="7D881C2F" w14:textId="77777777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:rsidRPr="00EC114A" w:rsidR="00E27C6B" w:rsidP="00E27C6B" w:rsidRDefault="00E27C6B" w14:paraId="2CE79DD8" w14:textId="0A9DF24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4: </w:t>
      </w:r>
    </w:p>
    <w:p w:rsidRPr="00EC114A" w:rsidR="00E27C6B" w:rsidP="00E27C6B" w:rsidRDefault="00E27C6B" w14:paraId="4C9F2D3A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E27C6B" w:rsidP="045562DA" w:rsidRDefault="00E27C6B" w14:paraId="1EAF880A" w14:textId="77777777" w14:noSpellErr="1">
      <w:pPr>
        <w:pStyle w:val="ListParagraph"/>
        <w:numPr>
          <w:ilvl w:val="0"/>
          <w:numId w:val="5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E27C6B">
        <w:rPr>
          <w:rFonts w:ascii="Calibri" w:hAnsi="Calibri" w:eastAsia="Calibri" w:cs="Calibri"/>
          <w:i w:val="0"/>
          <w:iCs w:val="0"/>
          <w:sz w:val="22"/>
          <w:szCs w:val="22"/>
        </w:rPr>
        <w:t>The user accessed 3 pdf documents: ANZ_Document.pdf, ANZ_Document2.pdf, evil.pdf</w:t>
      </w:r>
    </w:p>
    <w:p w:rsidR="64C9CDAA" w:rsidP="045562DA" w:rsidRDefault="64C9CDAA" w14:paraId="29CECF1C" w14:textId="31B026D2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64C9CDAA">
        <w:drawing>
          <wp:inline wp14:editId="7CD2CD28" wp14:anchorId="2500AF83">
            <wp:extent cx="3228975" cy="4572000"/>
            <wp:effectExtent l="0" t="0" r="0" b="0"/>
            <wp:docPr id="478865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ad56d9149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E27C6B" w:rsidP="045562DA" w:rsidRDefault="00E27C6B" w14:paraId="6C12EBA9" w14:textId="0CF26D1E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</w:pPr>
    </w:p>
    <w:p w:rsidR="22FFEA32" w:rsidP="045562DA" w:rsidRDefault="22FFEA32" w14:paraId="52CD9F91" w14:textId="46174230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22FFEA32">
        <w:drawing>
          <wp:inline wp14:editId="03F6CA0B" wp14:anchorId="2FB9F4A3">
            <wp:extent cx="4572000" cy="3228975"/>
            <wp:effectExtent l="0" t="0" r="0" b="0"/>
            <wp:docPr id="4838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2fcf15faa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F33DD2" w:rsidP="045562DA" w:rsidRDefault="00F33DD2" w14:paraId="138143AD" w14:textId="77777777" w14:noSpellErr="1">
      <w:pPr>
        <w:pStyle w:val="ListParagraph"/>
        <w:spacing w:before="0" w:after="0"/>
        <w:ind w:right="0"/>
        <w:rPr>
          <w:rFonts w:ascii="Franklin Gothic Medium" w:hAnsi="Franklin Gothic Medium" w:cs="Calibri"/>
          <w:i w:val="1"/>
          <w:iCs w:val="1"/>
          <w:sz w:val="22"/>
          <w:szCs w:val="22"/>
        </w:rPr>
      </w:pPr>
    </w:p>
    <w:p w:rsidR="22FFEA32" w:rsidP="045562DA" w:rsidRDefault="22FFEA32" w14:paraId="60765B00" w14:textId="339B2952">
      <w:pPr>
        <w:pStyle w:val="ListParagraph"/>
        <w:spacing w:before="0" w:after="0"/>
        <w:ind w:right="0"/>
        <w:rPr>
          <w:rFonts w:ascii="Franklin Gothic Medium" w:hAnsi="Franklin Gothic Medium" w:cs="Calibri"/>
          <w:i w:val="1"/>
          <w:iCs w:val="1"/>
          <w:sz w:val="22"/>
          <w:szCs w:val="22"/>
        </w:rPr>
      </w:pPr>
      <w:r w:rsidR="22FFEA32">
        <w:drawing>
          <wp:inline wp14:editId="3E239935" wp14:anchorId="3F92A59E">
            <wp:extent cx="2647950" cy="2647950"/>
            <wp:effectExtent l="0" t="0" r="0" b="0"/>
            <wp:docPr id="1565815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ce3ef98454d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FFEA32">
        <w:drawing>
          <wp:inline wp14:editId="7A3C2285" wp14:anchorId="6C6A876A">
            <wp:extent cx="3533775" cy="4572000"/>
            <wp:effectExtent l="0" t="0" r="0" b="0"/>
            <wp:docPr id="1557793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a306ae7d3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55E25" w:rsidP="045562DA" w:rsidRDefault="59255E25" w14:paraId="0BAAFE2C" w14:textId="2B58454E">
      <w:pPr>
        <w:pStyle w:val="ListParagraph"/>
        <w:spacing w:before="0" w:after="0"/>
        <w:ind w:left="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To extract these documents, </w:t>
      </w:r>
      <w:r w:rsidRPr="045562DA" w:rsidR="0B8148B1">
        <w:rPr>
          <w:rFonts w:ascii="Calibri" w:hAnsi="Calibri" w:eastAsia="Calibri" w:cs="Calibri"/>
          <w:i w:val="0"/>
          <w:iCs w:val="0"/>
          <w:sz w:val="22"/>
          <w:szCs w:val="22"/>
        </w:rPr>
        <w:t>the process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is 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>almost the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same as doing </w:t>
      </w:r>
      <w:r w:rsidRPr="045562DA" w:rsidR="11E7DF15">
        <w:rPr>
          <w:rFonts w:ascii="Calibri" w:hAnsi="Calibri" w:eastAsia="Calibri" w:cs="Calibri"/>
          <w:i w:val="0"/>
          <w:iCs w:val="0"/>
          <w:sz w:val="22"/>
          <w:szCs w:val="22"/>
        </w:rPr>
        <w:t>it for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jpg extensions, </w:t>
      </w:r>
      <w:r w:rsidRPr="045562DA" w:rsidR="5922931D">
        <w:rPr>
          <w:rFonts w:ascii="Calibri" w:hAnsi="Calibri" w:eastAsia="Calibri" w:cs="Calibri"/>
          <w:i w:val="0"/>
          <w:iCs w:val="0"/>
          <w:sz w:val="22"/>
          <w:szCs w:val="22"/>
        </w:rPr>
        <w:t>except for</w:t>
      </w:r>
      <w:r w:rsidRPr="045562DA" w:rsidR="59255E25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 few things</w:t>
      </w:r>
      <w:r w:rsidRPr="045562DA" w:rsidR="1676D871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done diff</w:t>
      </w:r>
      <w:r w:rsidRPr="045562DA" w:rsidR="1676D871">
        <w:rPr>
          <w:rFonts w:ascii="Calibri" w:hAnsi="Calibri" w:eastAsia="Calibri" w:cs="Calibri"/>
          <w:i w:val="0"/>
          <w:iCs w:val="0"/>
          <w:sz w:val="22"/>
          <w:szCs w:val="22"/>
        </w:rPr>
        <w:t>erently.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We will go through this process. Follow the 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>tcp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stream like </w:t>
      </w:r>
      <w:r w:rsidRPr="045562DA" w:rsidR="37820AEA">
        <w:rPr>
          <w:rFonts w:ascii="Calibri" w:hAnsi="Calibri" w:eastAsia="Calibri" w:cs="Calibri"/>
          <w:i w:val="0"/>
          <w:iCs w:val="0"/>
          <w:sz w:val="22"/>
          <w:szCs w:val="22"/>
        </w:rPr>
        <w:t>normal and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go back to </w:t>
      </w:r>
      <w:bookmarkStart w:name="_Int_S6kaqdAD" w:id="591272009"/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>our</w:t>
      </w:r>
      <w:bookmarkEnd w:id="591272009"/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google search </w:t>
      </w:r>
      <w:r w:rsidRPr="045562DA" w:rsidR="63775F11">
        <w:rPr>
          <w:rFonts w:ascii="Calibri" w:hAnsi="Calibri" w:eastAsia="Calibri" w:cs="Calibri"/>
          <w:i w:val="0"/>
          <w:iCs w:val="0"/>
          <w:sz w:val="22"/>
          <w:szCs w:val="22"/>
        </w:rPr>
        <w:t>“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on file </w:t>
      </w:r>
      <w:r w:rsidRPr="045562DA" w:rsidR="2A523FD3">
        <w:rPr>
          <w:rFonts w:ascii="Calibri" w:hAnsi="Calibri" w:eastAsia="Calibri" w:cs="Calibri"/>
          <w:i w:val="0"/>
          <w:iCs w:val="0"/>
          <w:sz w:val="22"/>
          <w:szCs w:val="22"/>
        </w:rPr>
        <w:t>hex signatures</w:t>
      </w:r>
      <w:r w:rsidRPr="045562DA" w:rsidR="4172B56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and now we want to find out </w:t>
      </w:r>
      <w:r w:rsidRPr="045562DA" w:rsidR="64F1570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the hex signature for pdf documents. </w:t>
      </w:r>
      <w:r w:rsidRPr="045562DA" w:rsidR="278F669A">
        <w:rPr>
          <w:rFonts w:ascii="Calibri" w:hAnsi="Calibri" w:eastAsia="Calibri" w:cs="Calibri"/>
          <w:i w:val="0"/>
          <w:iCs w:val="0"/>
          <w:sz w:val="22"/>
          <w:szCs w:val="22"/>
        </w:rPr>
        <w:t>The hex sig</w:t>
      </w:r>
      <w:r w:rsidRPr="045562DA" w:rsidR="278F669A">
        <w:rPr>
          <w:rFonts w:ascii="Calibri" w:hAnsi="Calibri" w:eastAsia="Calibri" w:cs="Calibri"/>
          <w:i w:val="0"/>
          <w:iCs w:val="0"/>
          <w:sz w:val="22"/>
          <w:szCs w:val="22"/>
        </w:rPr>
        <w:t>nature is “</w:t>
      </w:r>
      <w:r w:rsidRPr="045562DA" w:rsidR="016EB6DC">
        <w:rPr>
          <w:rFonts w:ascii="Calibri" w:hAnsi="Calibri" w:eastAsia="Calibri" w:cs="Calibri"/>
          <w:i w:val="0"/>
          <w:iCs w:val="0"/>
          <w:sz w:val="22"/>
          <w:szCs w:val="22"/>
        </w:rPr>
        <w:t>255044462d” for pdf</w:t>
      </w:r>
      <w:r w:rsidRPr="045562DA" w:rsidR="016EB6DC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documents. We will search for this in the </w:t>
      </w:r>
      <w:r w:rsidRPr="045562DA" w:rsidR="7CAE7883">
        <w:rPr>
          <w:rFonts w:ascii="Calibri" w:hAnsi="Calibri" w:eastAsia="Calibri" w:cs="Calibri"/>
          <w:i w:val="0"/>
          <w:iCs w:val="0"/>
          <w:sz w:val="22"/>
          <w:szCs w:val="22"/>
        </w:rPr>
        <w:t>TCP</w:t>
      </w:r>
      <w:r w:rsidRPr="045562DA" w:rsidR="016EB6DC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stream and then once </w:t>
      </w:r>
      <w:r w:rsidRPr="045562DA" w:rsidR="016EB6DC">
        <w:rPr>
          <w:rFonts w:ascii="Calibri" w:hAnsi="Calibri" w:eastAsia="Calibri" w:cs="Calibri"/>
          <w:i w:val="0"/>
          <w:iCs w:val="0"/>
          <w:sz w:val="22"/>
          <w:szCs w:val="22"/>
        </w:rPr>
        <w:t>located</w:t>
      </w:r>
      <w:r w:rsidRPr="045562DA" w:rsidR="016EB6DC">
        <w:rPr>
          <w:rFonts w:ascii="Calibri" w:hAnsi="Calibri" w:eastAsia="Calibri" w:cs="Calibri"/>
          <w:i w:val="0"/>
          <w:iCs w:val="0"/>
          <w:sz w:val="22"/>
          <w:szCs w:val="22"/>
        </w:rPr>
        <w:t>, copy the contents of the raw d</w:t>
      </w:r>
      <w:r w:rsidRPr="045562DA" w:rsidR="141E47E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ata to the end of the stream and paste it in the </w:t>
      </w:r>
      <w:r w:rsidRPr="045562DA" w:rsidR="141E47E6">
        <w:rPr>
          <w:rFonts w:ascii="Calibri" w:hAnsi="Calibri" w:eastAsia="Calibri" w:cs="Calibri"/>
          <w:i w:val="0"/>
          <w:iCs w:val="0"/>
          <w:sz w:val="22"/>
          <w:szCs w:val="22"/>
        </w:rPr>
        <w:t>HxD</w:t>
      </w:r>
      <w:r w:rsidRPr="045562DA" w:rsidR="141E47E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editor and save the file as a pdf file to view its contents</w:t>
      </w:r>
      <w:r w:rsidRPr="045562DA" w:rsidR="2E5AB33A">
        <w:rPr>
          <w:rFonts w:ascii="Calibri" w:hAnsi="Calibri" w:eastAsia="Calibri" w:cs="Calibri"/>
          <w:i w:val="0"/>
          <w:iCs w:val="0"/>
          <w:sz w:val="22"/>
          <w:szCs w:val="22"/>
        </w:rPr>
        <w:t>.</w:t>
      </w:r>
    </w:p>
    <w:p w:rsidR="7B9B4071" w:rsidP="045562DA" w:rsidRDefault="7B9B4071" w14:paraId="591C72BC" w14:textId="3E6ECFB9">
      <w:pPr>
        <w:pStyle w:val="ListParagraph"/>
        <w:spacing w:before="0" w:after="0"/>
        <w:ind w:left="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="7B9B4071">
        <w:drawing>
          <wp:inline wp14:editId="0399F443" wp14:anchorId="6EFB4CDF">
            <wp:extent cx="4572000" cy="3657600"/>
            <wp:effectExtent l="0" t="0" r="0" b="0"/>
            <wp:docPr id="1801632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361a3062a4c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E27C6B" w:rsidP="00E27C6B" w:rsidRDefault="00E27C6B" w14:paraId="3A492040" w14:textId="2E8E93AE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5: </w:t>
      </w:r>
    </w:p>
    <w:p w:rsidRPr="00EC114A" w:rsidR="00E27C6B" w:rsidP="00E27C6B" w:rsidRDefault="00E27C6B" w14:paraId="2267101E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E27C6B" w:rsidP="045562DA" w:rsidRDefault="00E27C6B" w14:paraId="655EE54A" w14:textId="77777777" w14:noSpellErr="1">
      <w:pPr>
        <w:pStyle w:val="ListParagraph"/>
        <w:numPr>
          <w:ilvl w:val="0"/>
          <w:numId w:val="4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E27C6B">
        <w:rPr>
          <w:rFonts w:ascii="Calibri" w:hAnsi="Calibri" w:eastAsia="Calibri" w:cs="Calibri"/>
          <w:i w:val="0"/>
          <w:iCs w:val="0"/>
          <w:sz w:val="22"/>
          <w:szCs w:val="22"/>
        </w:rPr>
        <w:t>The user also accessed a file called "hiddenmessage2.txt"</w:t>
      </w:r>
    </w:p>
    <w:p w:rsidR="0949BD4A" w:rsidP="045562DA" w:rsidRDefault="0949BD4A" w14:paraId="00F57386" w14:textId="484B210F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0949BD4A">
        <w:drawing>
          <wp:inline wp14:editId="631E880A" wp14:anchorId="716D6938">
            <wp:extent cx="4572000" cy="2571750"/>
            <wp:effectExtent l="0" t="0" r="0" b="0"/>
            <wp:docPr id="2093299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8cf8ced0342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E27C6B" w:rsidP="045562DA" w:rsidRDefault="00E27C6B" w14:paraId="048F4085" w14:textId="31665FDE">
      <w:pPr>
        <w:pStyle w:val="Normal"/>
        <w:spacing w:before="0" w:after="0"/>
        <w:ind w:left="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Upon further analyzing this request, the user </w:t>
      </w: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>access</w:t>
      </w:r>
      <w:r w:rsidRPr="045562DA" w:rsidR="138025A9">
        <w:rPr>
          <w:rFonts w:ascii="Calibri" w:hAnsi="Calibri" w:eastAsia="Calibri" w:cs="Calibri"/>
          <w:i w:val="0"/>
          <w:iCs w:val="0"/>
          <w:sz w:val="22"/>
          <w:szCs w:val="22"/>
        </w:rPr>
        <w:t>ed</w:t>
      </w: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 document called hiddenmessage.txt</w:t>
      </w:r>
      <w:r w:rsidRPr="045562DA" w:rsidR="7C5E2CEC">
        <w:rPr>
          <w:rFonts w:ascii="Calibri" w:hAnsi="Calibri" w:eastAsia="Calibri" w:cs="Calibri"/>
          <w:i w:val="0"/>
          <w:iCs w:val="0"/>
          <w:sz w:val="22"/>
          <w:szCs w:val="22"/>
        </w:rPr>
        <w:t>.</w:t>
      </w: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</w:t>
      </w:r>
      <w:r w:rsidRPr="045562DA" w:rsidR="35612DA4">
        <w:rPr>
          <w:rFonts w:ascii="Calibri" w:hAnsi="Calibri" w:eastAsia="Calibri" w:cs="Calibri"/>
          <w:i w:val="0"/>
          <w:iCs w:val="0"/>
          <w:sz w:val="22"/>
          <w:szCs w:val="22"/>
        </w:rPr>
        <w:t>B</w:t>
      </w: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ut once I followed the </w:t>
      </w:r>
      <w:r w:rsidRPr="045562DA" w:rsidR="5F79FDC4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TCP </w:t>
      </w:r>
      <w:r w:rsidRPr="045562DA" w:rsidR="3A8D1916">
        <w:rPr>
          <w:rFonts w:ascii="Calibri" w:hAnsi="Calibri" w:eastAsia="Calibri" w:cs="Calibri"/>
          <w:i w:val="0"/>
          <w:iCs w:val="0"/>
          <w:sz w:val="22"/>
          <w:szCs w:val="22"/>
        </w:rPr>
        <w:t>stream</w:t>
      </w:r>
      <w:r w:rsidRPr="045562DA" w:rsidR="01BC5F0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, </w:t>
      </w:r>
      <w:r w:rsidRPr="045562DA" w:rsidR="37D6E379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searching for a txt signature </w:t>
      </w:r>
      <w:r w:rsidRPr="045562DA" w:rsidR="05630C19">
        <w:rPr>
          <w:rFonts w:ascii="Calibri" w:hAnsi="Calibri" w:eastAsia="Calibri" w:cs="Calibri"/>
          <w:i w:val="0"/>
          <w:iCs w:val="0"/>
          <w:sz w:val="22"/>
          <w:szCs w:val="22"/>
        </w:rPr>
        <w:t>did</w:t>
      </w:r>
      <w:r w:rsidRPr="045562DA" w:rsidR="37D6E379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not work, but </w:t>
      </w:r>
      <w:r w:rsidRPr="045562DA" w:rsidR="01BC5F0D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if we search for a jpg extension file signature of “ffd8”, we </w:t>
      </w:r>
      <w:r w:rsidRPr="045562DA" w:rsidR="01BC5F0D">
        <w:rPr>
          <w:rFonts w:ascii="Calibri" w:hAnsi="Calibri" w:eastAsia="Calibri" w:cs="Calibri"/>
          <w:i w:val="0"/>
          <w:iCs w:val="0"/>
          <w:sz w:val="22"/>
          <w:szCs w:val="22"/>
        </w:rPr>
        <w:t>can carve out this image.</w:t>
      </w:r>
    </w:p>
    <w:p w:rsidRPr="00EC114A" w:rsidR="00F33DD2" w:rsidP="00FE5C0F" w:rsidRDefault="00F33DD2" w14:paraId="0077401A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FE5C0F" w:rsidP="00FE5C0F" w:rsidRDefault="00FE5C0F" w14:paraId="09EDBC54" w14:textId="6B7EF483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6: </w:t>
      </w:r>
    </w:p>
    <w:p w:rsidRPr="00EC114A" w:rsidR="00FE5C0F" w:rsidP="00FE5C0F" w:rsidRDefault="00FE5C0F" w14:paraId="005E90D4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FE5C0F" w:rsidP="045562DA" w:rsidRDefault="00FE5C0F" w14:paraId="4E889909" w14:textId="77777777" w14:noSpellErr="1">
      <w:pPr>
        <w:pStyle w:val="ListParagraph"/>
        <w:numPr>
          <w:ilvl w:val="0"/>
          <w:numId w:val="5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FE5C0F">
        <w:rPr>
          <w:rFonts w:ascii="Calibri" w:hAnsi="Calibri" w:eastAsia="Calibri" w:cs="Calibri"/>
          <w:i w:val="0"/>
          <w:iCs w:val="0"/>
          <w:sz w:val="22"/>
          <w:szCs w:val="22"/>
        </w:rPr>
        <w:t>The user accessed an image called "atm-image.jpg"</w:t>
      </w:r>
    </w:p>
    <w:p w:rsidR="3BA5A7D5" w:rsidP="045562DA" w:rsidRDefault="3BA5A7D5" w14:paraId="7DAE504C" w14:textId="3F301B8D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3BA5A7D5">
        <w:drawing>
          <wp:inline wp14:editId="4423BCCA" wp14:anchorId="7E1BEEDC">
            <wp:extent cx="2619375" cy="1743075"/>
            <wp:effectExtent l="0" t="0" r="0" b="0"/>
            <wp:docPr id="83289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1f0cb0e4747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A5A7D5">
        <w:drawing>
          <wp:inline wp14:editId="3C67D249" wp14:anchorId="0247262D">
            <wp:extent cx="2533650" cy="1809750"/>
            <wp:effectExtent l="0" t="0" r="0" b="0"/>
            <wp:docPr id="1174842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91a855253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FE5C0F" w:rsidP="045562DA" w:rsidRDefault="00FE5C0F" w14:paraId="6963C58F" w14:textId="3965D306">
      <w:pPr>
        <w:pStyle w:val="Normal"/>
        <w:spacing w:before="0" w:after="0"/>
        <w:ind w:left="0"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6CDACA8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When I followed this TCP stream, I noticed that there </w:t>
      </w:r>
      <w:r w:rsidRPr="045562DA" w:rsidR="49770783">
        <w:rPr>
          <w:rFonts w:ascii="Calibri" w:hAnsi="Calibri" w:eastAsia="Calibri" w:cs="Calibri"/>
          <w:i w:val="0"/>
          <w:iCs w:val="0"/>
          <w:sz w:val="22"/>
          <w:szCs w:val="22"/>
        </w:rPr>
        <w:t>are</w:t>
      </w:r>
      <w:r w:rsidRPr="045562DA" w:rsidR="6CDACA8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actu</w:t>
      </w:r>
      <w:r w:rsidRPr="045562DA" w:rsidR="6CDACA87">
        <w:rPr>
          <w:rFonts w:ascii="Calibri" w:hAnsi="Calibri" w:eastAsia="Calibri" w:cs="Calibri"/>
          <w:i w:val="0"/>
          <w:iCs w:val="0"/>
          <w:sz w:val="22"/>
          <w:szCs w:val="22"/>
        </w:rPr>
        <w:t>ally two images in this raw stream.</w:t>
      </w:r>
      <w:r w:rsidRPr="045562DA" w:rsidR="6CDACA8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Upon searching for “ffd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>8” it shows up in 2 di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fferent spots in the raw data. </w:t>
      </w:r>
      <w:r w:rsidRPr="045562DA" w:rsidR="36035C5F">
        <w:rPr>
          <w:rFonts w:ascii="Calibri" w:hAnsi="Calibri" w:eastAsia="Calibri" w:cs="Calibri"/>
          <w:i w:val="0"/>
          <w:iCs w:val="0"/>
          <w:sz w:val="22"/>
          <w:szCs w:val="22"/>
        </w:rPr>
        <w:t>So,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I found the begin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ning and end of the first picture and pasted it into 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>HxD</w:t>
      </w:r>
      <w:r w:rsidRPr="045562DA" w:rsidR="01C38F6B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editor</w:t>
      </w:r>
      <w:r w:rsidRPr="045562DA" w:rsidR="259D4B7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, and then did the same for the second image and this is what I </w:t>
      </w:r>
      <w:r w:rsidRPr="045562DA" w:rsidR="259D4B77">
        <w:rPr>
          <w:rFonts w:ascii="Calibri" w:hAnsi="Calibri" w:eastAsia="Calibri" w:cs="Calibri"/>
          <w:i w:val="0"/>
          <w:iCs w:val="0"/>
          <w:sz w:val="22"/>
          <w:szCs w:val="22"/>
        </w:rPr>
        <w:t>came up with</w:t>
      </w:r>
      <w:r w:rsidRPr="045562DA" w:rsidR="259D4B7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. </w:t>
      </w:r>
      <w:r w:rsidRPr="045562DA" w:rsidR="259D4B77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A single </w:t>
      </w:r>
      <w:r w:rsidRPr="045562DA" w:rsidR="04EFBE10">
        <w:rPr>
          <w:rFonts w:ascii="Calibri" w:hAnsi="Calibri" w:eastAsia="Calibri" w:cs="Calibri"/>
          <w:i w:val="0"/>
          <w:iCs w:val="0"/>
          <w:sz w:val="22"/>
          <w:szCs w:val="22"/>
        </w:rPr>
        <w:t>GET request had downloaded both of these images.</w:t>
      </w:r>
    </w:p>
    <w:p w:rsidRPr="00EC114A" w:rsidR="00F33DD2" w:rsidP="00FE5C0F" w:rsidRDefault="00F33DD2" w14:paraId="6B693CB7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FE5C0F" w:rsidP="00FE5C0F" w:rsidRDefault="00FE5C0F" w14:paraId="6263E4B9" w14:textId="67560E23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7: </w:t>
      </w:r>
    </w:p>
    <w:p w:rsidRPr="00EC114A" w:rsidR="00FE5C0F" w:rsidP="00FE5C0F" w:rsidRDefault="00FE5C0F" w14:paraId="2D4A67A6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FE5C0F" w:rsidP="045562DA" w:rsidRDefault="00FE5C0F" w14:paraId="3F9B26AB" w14:textId="77777777" w14:noSpellErr="1">
      <w:pPr>
        <w:pStyle w:val="ListParagraph"/>
        <w:numPr>
          <w:ilvl w:val="0"/>
          <w:numId w:val="5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FE5C0F">
        <w:rPr>
          <w:rFonts w:ascii="Calibri" w:hAnsi="Calibri" w:eastAsia="Calibri" w:cs="Calibri"/>
          <w:i w:val="0"/>
          <w:iCs w:val="0"/>
          <w:sz w:val="22"/>
          <w:szCs w:val="22"/>
        </w:rPr>
        <w:t>The network traffic shows that the user accessed the image "broken.png"</w:t>
      </w:r>
    </w:p>
    <w:p w:rsidR="0C6EE145" w:rsidP="045562DA" w:rsidRDefault="0C6EE145" w14:paraId="1A9AD0D8" w14:textId="28E6E8F4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0C6EE145">
        <w:drawing>
          <wp:inline wp14:editId="4BF60ADF" wp14:anchorId="2A4C9451">
            <wp:extent cx="3810000" cy="3810000"/>
            <wp:effectExtent l="0" t="0" r="0" b="0"/>
            <wp:docPr id="1421972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ebd637c18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FE5C0F" w:rsidP="045562DA" w:rsidRDefault="00FE5C0F" w14:paraId="02477204" w14:textId="2B2D68DC">
      <w:pPr>
        <w:pStyle w:val="Normal"/>
        <w:spacing w:before="0" w:after="0"/>
        <w:ind w:left="0" w:right="0"/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</w:pPr>
      <w:r w:rsidRPr="045562DA" w:rsidR="786BE14A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 xml:space="preserve">To find this image, I first followed the </w:t>
      </w:r>
      <w:r w:rsidRPr="045562DA" w:rsidR="5B816D94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>TCP</w:t>
      </w:r>
      <w:r w:rsidRPr="045562DA" w:rsidR="786BE14A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 xml:space="preserve"> stream, then searched for its file signature and then copied it into </w:t>
      </w:r>
      <w:r w:rsidRPr="045562DA" w:rsidR="786BE14A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>HxD</w:t>
      </w:r>
      <w:r w:rsidRPr="045562DA" w:rsidR="786BE14A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 xml:space="preserve"> editor</w:t>
      </w:r>
      <w:r w:rsidRPr="045562DA" w:rsidR="64074E89"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  <w:t xml:space="preserve"> to extract this image.</w:t>
      </w:r>
    </w:p>
    <w:p w:rsidRPr="00EC114A" w:rsidR="00F33DD2" w:rsidP="00F33DD2" w:rsidRDefault="00F33DD2" w14:paraId="3277C6CB" w14:textId="77777777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:rsidRPr="00EC114A" w:rsidR="00F33DD2" w:rsidP="00F33DD2" w:rsidRDefault="00F33DD2" w14:paraId="4190B394" w14:textId="2DADCF0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8: </w:t>
      </w:r>
    </w:p>
    <w:p w:rsidRPr="00EC114A" w:rsidR="00F33DD2" w:rsidP="00F33DD2" w:rsidRDefault="00F33DD2" w14:paraId="67460B4E" w14:textId="7777777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:rsidRPr="00EC114A" w:rsidR="00F33DD2" w:rsidP="045562DA" w:rsidRDefault="00F33DD2" w14:paraId="5BCCB1F7" w14:textId="77777777" w14:noSpellErr="1">
      <w:pPr>
        <w:pStyle w:val="ListParagraph"/>
        <w:numPr>
          <w:ilvl w:val="0"/>
          <w:numId w:val="5"/>
        </w:numPr>
        <w:spacing w:before="0" w:after="0"/>
        <w:ind w:right="0"/>
        <w:rPr>
          <w:rFonts w:ascii="Calibri" w:hAnsi="Calibri" w:eastAsia="Calibri" w:cs="Calibri"/>
          <w:i w:val="0"/>
          <w:iCs w:val="0"/>
          <w:sz w:val="22"/>
          <w:szCs w:val="22"/>
        </w:rPr>
      </w:pPr>
      <w:r w:rsidRPr="045562DA" w:rsidR="00F33DD2">
        <w:rPr>
          <w:rFonts w:ascii="Calibri" w:hAnsi="Calibri" w:eastAsia="Calibri" w:cs="Calibri"/>
          <w:i w:val="0"/>
          <w:iCs w:val="0"/>
          <w:sz w:val="22"/>
          <w:szCs w:val="22"/>
        </w:rPr>
        <w:t>The user accessed one more document called securepdf.pdf</w:t>
      </w:r>
    </w:p>
    <w:p w:rsidR="300555B3" w:rsidP="045562DA" w:rsidRDefault="300555B3" w14:paraId="276292F3" w14:textId="7BDA3F5A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1"/>
          <w:iCs w:val="1"/>
          <w:color w:val="595959" w:themeColor="text1" w:themeTint="A6" w:themeShade="FF"/>
          <w:sz w:val="22"/>
          <w:szCs w:val="22"/>
        </w:rPr>
      </w:pPr>
      <w:r w:rsidR="300555B3">
        <w:drawing>
          <wp:inline wp14:editId="6BE756F4" wp14:anchorId="0B995487">
            <wp:extent cx="3238500" cy="4572000"/>
            <wp:effectExtent l="0" t="0" r="0" b="0"/>
            <wp:docPr id="603354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532c7b4d5048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0555B3">
        <w:drawing>
          <wp:inline wp14:editId="35812FAA" wp14:anchorId="584C4C26">
            <wp:extent cx="3238500" cy="4572000"/>
            <wp:effectExtent l="0" t="0" r="0" b="0"/>
            <wp:docPr id="731863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b1ab3e0c54f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114A" w:rsidR="00F33DD2" w:rsidP="045562DA" w:rsidRDefault="00F33DD2" w14:paraId="56D43BE0" w14:textId="0B9EB0F0">
      <w:pPr>
        <w:pStyle w:val="Normal"/>
        <w:spacing w:before="0" w:after="0"/>
        <w:ind w:left="360" w:right="0"/>
        <w:rPr>
          <w:rFonts w:ascii="Franklin Gothic Book" w:hAnsi="Franklin Gothic Book" w:eastAsia="Franklin Gothic Book" w:cs=""/>
          <w:i w:val="0"/>
          <w:iCs w:val="0"/>
          <w:color w:val="595959" w:themeColor="text1" w:themeTint="A6" w:themeShade="FF"/>
          <w:sz w:val="22"/>
          <w:szCs w:val="22"/>
        </w:rPr>
      </w:pPr>
    </w:p>
    <w:p w:rsidR="312E623A" w:rsidP="045562DA" w:rsidRDefault="312E623A" w14:paraId="562EF277" w14:textId="44E590BF">
      <w:pPr>
        <w:ind w:left="0"/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</w:pPr>
      <w:r w:rsidRPr="045562DA" w:rsidR="312E623A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>The user had accessed one more document called securepdf. Upon analyzing the TCP stream I had noticed that is was not a pdf</w:t>
      </w:r>
      <w:r w:rsidRPr="045562DA" w:rsidR="1080D4D3">
        <w:rPr>
          <w:rFonts w:ascii="Calibri" w:hAnsi="Calibri" w:eastAsia="Calibri" w:cs="Calibri"/>
          <w:b w:val="0"/>
          <w:bCs w:val="0"/>
          <w:noProof/>
          <w:sz w:val="22"/>
          <w:szCs w:val="22"/>
          <w:lang w:val="en-AU" w:eastAsia="en-AU"/>
        </w:rPr>
        <w:t xml:space="preserve"> file but rather a zip file. At the bottom of the ascii view, you can see that it says Password is “secure”.</w:t>
      </w:r>
    </w:p>
    <w:p w:rsidR="3BCDE3B5" w:rsidP="045562DA" w:rsidRDefault="3BCDE3B5" w14:paraId="36C4F9EA" w14:textId="0491D31D">
      <w:pPr>
        <w:pStyle w:val="Normal"/>
        <w:ind w:left="0"/>
      </w:pPr>
      <w:r w:rsidR="3BCDE3B5">
        <w:drawing>
          <wp:inline wp14:editId="05D25ACC" wp14:anchorId="14DDC455">
            <wp:extent cx="4572000" cy="3638550"/>
            <wp:effectExtent l="0" t="0" r="0" b="0"/>
            <wp:docPr id="21119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58683961344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E3B5" w:rsidP="045562DA" w:rsidRDefault="3BCDE3B5" w14:paraId="51D9BC4D" w14:textId="5A05BE7E">
      <w:pPr>
        <w:pStyle w:val="Normal"/>
        <w:ind w:left="0"/>
        <w:rPr>
          <w:rFonts w:ascii="Calibri" w:hAnsi="Calibri" w:eastAsia="Calibri" w:cs="Calibri"/>
          <w:sz w:val="22"/>
          <w:szCs w:val="22"/>
        </w:rPr>
      </w:pPr>
      <w:r w:rsidRPr="045562DA" w:rsidR="3BCDE3B5">
        <w:rPr>
          <w:rFonts w:ascii="Calibri" w:hAnsi="Calibri" w:eastAsia="Calibri" w:cs="Calibri"/>
          <w:sz w:val="22"/>
          <w:szCs w:val="22"/>
        </w:rPr>
        <w:t>After seeing this, I found the file signature for zip files, search for the extension in the raw view and copied everything f</w:t>
      </w:r>
      <w:r w:rsidRPr="045562DA" w:rsidR="38937BF6">
        <w:rPr>
          <w:rFonts w:ascii="Calibri" w:hAnsi="Calibri" w:eastAsia="Calibri" w:cs="Calibri"/>
          <w:sz w:val="22"/>
          <w:szCs w:val="22"/>
        </w:rPr>
        <w:t xml:space="preserve">rom the beginning of the signature to the end of the stream and pasted it into </w:t>
      </w:r>
      <w:r w:rsidRPr="045562DA" w:rsidR="38937BF6">
        <w:rPr>
          <w:rFonts w:ascii="Calibri" w:hAnsi="Calibri" w:eastAsia="Calibri" w:cs="Calibri"/>
          <w:sz w:val="22"/>
          <w:szCs w:val="22"/>
        </w:rPr>
        <w:t>HxD</w:t>
      </w:r>
      <w:r w:rsidRPr="045562DA" w:rsidR="38937BF6">
        <w:rPr>
          <w:rFonts w:ascii="Calibri" w:hAnsi="Calibri" w:eastAsia="Calibri" w:cs="Calibri"/>
          <w:sz w:val="22"/>
          <w:szCs w:val="22"/>
        </w:rPr>
        <w:t xml:space="preserve"> editor, saving the file as a zip file. Then I</w:t>
      </w:r>
      <w:r w:rsidRPr="045562DA" w:rsidR="59C53B7F">
        <w:rPr>
          <w:rFonts w:ascii="Calibri" w:hAnsi="Calibri" w:eastAsia="Calibri" w:cs="Calibri"/>
          <w:sz w:val="22"/>
          <w:szCs w:val="22"/>
        </w:rPr>
        <w:t xml:space="preserve"> extracted the zip file to get the document above. </w:t>
      </w:r>
      <w:r w:rsidRPr="045562DA" w:rsidR="568AD3C0">
        <w:rPr>
          <w:rFonts w:ascii="Calibri" w:hAnsi="Calibri" w:eastAsia="Calibri" w:cs="Calibri"/>
          <w:sz w:val="22"/>
          <w:szCs w:val="22"/>
        </w:rPr>
        <w:t>Indeed,</w:t>
      </w:r>
      <w:r w:rsidRPr="045562DA" w:rsidR="59C53B7F">
        <w:rPr>
          <w:rFonts w:ascii="Calibri" w:hAnsi="Calibri" w:eastAsia="Calibri" w:cs="Calibri"/>
          <w:sz w:val="22"/>
          <w:szCs w:val="22"/>
        </w:rPr>
        <w:t xml:space="preserve"> when extracting it</w:t>
      </w:r>
      <w:r w:rsidRPr="045562DA" w:rsidR="25B927B4">
        <w:rPr>
          <w:rFonts w:ascii="Calibri" w:hAnsi="Calibri" w:eastAsia="Calibri" w:cs="Calibri"/>
          <w:sz w:val="22"/>
          <w:szCs w:val="22"/>
        </w:rPr>
        <w:t>; it</w:t>
      </w:r>
      <w:r w:rsidRPr="045562DA" w:rsidR="59C53B7F">
        <w:rPr>
          <w:rFonts w:ascii="Calibri" w:hAnsi="Calibri" w:eastAsia="Calibri" w:cs="Calibri"/>
          <w:sz w:val="22"/>
          <w:szCs w:val="22"/>
        </w:rPr>
        <w:t xml:space="preserve"> did ask me for the password, I entered </w:t>
      </w:r>
      <w:r w:rsidRPr="045562DA" w:rsidR="77BC9349">
        <w:rPr>
          <w:rFonts w:ascii="Calibri" w:hAnsi="Calibri" w:eastAsia="Calibri" w:cs="Calibri"/>
          <w:sz w:val="22"/>
          <w:szCs w:val="22"/>
        </w:rPr>
        <w:t>“</w:t>
      </w:r>
      <w:r w:rsidRPr="045562DA" w:rsidR="59C53B7F">
        <w:rPr>
          <w:rFonts w:ascii="Calibri" w:hAnsi="Calibri" w:eastAsia="Calibri" w:cs="Calibri"/>
          <w:sz w:val="22"/>
          <w:szCs w:val="22"/>
        </w:rPr>
        <w:t>secure</w:t>
      </w:r>
      <w:r w:rsidRPr="045562DA" w:rsidR="639868FE">
        <w:rPr>
          <w:rFonts w:ascii="Calibri" w:hAnsi="Calibri" w:eastAsia="Calibri" w:cs="Calibri"/>
          <w:sz w:val="22"/>
          <w:szCs w:val="22"/>
        </w:rPr>
        <w:t>”,</w:t>
      </w:r>
      <w:r w:rsidRPr="045562DA" w:rsidR="59C53B7F">
        <w:rPr>
          <w:rFonts w:ascii="Calibri" w:hAnsi="Calibri" w:eastAsia="Calibri" w:cs="Calibri"/>
          <w:sz w:val="22"/>
          <w:szCs w:val="22"/>
        </w:rPr>
        <w:t xml:space="preserve"> and it extracted the contents</w:t>
      </w:r>
      <w:r w:rsidRPr="045562DA" w:rsidR="1CA84257">
        <w:rPr>
          <w:rFonts w:ascii="Calibri" w:hAnsi="Calibri" w:eastAsia="Calibri" w:cs="Calibri"/>
          <w:sz w:val="22"/>
          <w:szCs w:val="22"/>
        </w:rPr>
        <w:t xml:space="preserve"> of the zip file. </w:t>
      </w:r>
      <w:r w:rsidRPr="045562DA" w:rsidR="679F9A4B">
        <w:rPr>
          <w:rFonts w:ascii="Calibri" w:hAnsi="Calibri" w:eastAsia="Calibri" w:cs="Calibri"/>
          <w:sz w:val="22"/>
          <w:szCs w:val="22"/>
        </w:rPr>
        <w:t xml:space="preserve">It was the first two pages </w:t>
      </w:r>
      <w:r w:rsidRPr="045562DA" w:rsidR="57A64705">
        <w:rPr>
          <w:rFonts w:ascii="Calibri" w:hAnsi="Calibri" w:eastAsia="Calibri" w:cs="Calibri"/>
          <w:sz w:val="22"/>
          <w:szCs w:val="22"/>
        </w:rPr>
        <w:t>of</w:t>
      </w:r>
      <w:r w:rsidRPr="045562DA" w:rsidR="679F9A4B">
        <w:rPr>
          <w:rFonts w:ascii="Calibri" w:hAnsi="Calibri" w:eastAsia="Calibri" w:cs="Calibri"/>
          <w:sz w:val="22"/>
          <w:szCs w:val="22"/>
        </w:rPr>
        <w:t xml:space="preserve"> a guide for internet banking.</w:t>
      </w:r>
    </w:p>
    <w:sectPr w:rsidRPr="007263BB" w:rsidR="007263BB" w:rsidSect="00F33DD2">
      <w:headerReference w:type="default" r:id="rId11"/>
      <w:pgSz w:w="12240" w:h="15840" w:orient="portrait" w:code="1"/>
      <w:pgMar w:top="314" w:right="720" w:bottom="27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16A2" w:rsidP="00A66B18" w:rsidRDefault="002B16A2" w14:paraId="0946F19F" w14:textId="77777777">
      <w:pPr>
        <w:spacing w:before="0" w:after="0"/>
      </w:pPr>
      <w:r>
        <w:separator/>
      </w:r>
    </w:p>
  </w:endnote>
  <w:endnote w:type="continuationSeparator" w:id="0">
    <w:p w:rsidR="002B16A2" w:rsidP="00A66B18" w:rsidRDefault="002B16A2" w14:paraId="5B0819B4" w14:textId="7777777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panose1 w:val="020B0909000000000000"/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panose1 w:val="020B0909000000000000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16A2" w:rsidP="00A66B18" w:rsidRDefault="002B16A2" w14:paraId="072E9D98" w14:textId="77777777">
      <w:pPr>
        <w:spacing w:before="0" w:after="0"/>
      </w:pPr>
      <w:r>
        <w:separator/>
      </w:r>
    </w:p>
  </w:footnote>
  <w:footnote w:type="continuationSeparator" w:id="0">
    <w:p w:rsidR="002B16A2" w:rsidP="00A66B18" w:rsidRDefault="002B16A2" w14:paraId="6CBD08EB" w14:textId="7777777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p14">
  <w:p w:rsidR="00A66B18" w:rsidRDefault="00A66B18" w14:paraId="3F05709B" w14:textId="77777777">
    <w:pPr>
      <w:pStyle w:val="Header"/>
    </w:pPr>
    <w:r w:rsidRPr="0041428F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C4C085D" wp14:editId="6BE9C69A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07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aphic 17" style="position:absolute;margin-left:-36pt;margin-top:-36pt;width:649.5pt;height:238.6pt;z-index:-251657216;mso-width-relative:margin;mso-height-relative:margin" alt="Curved accent shapes that collectively build the header design" coordsize="60055,19240" coordorigin="-71,-71" o:spid="_x0000_s1026" w14:anchorId="261AE02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">
              <v:shape id="Freeform: Shape 20" style="position:absolute;left:21216;top:-71;width:38767;height:17620;visibility:visible;mso-wrap-style:square;v-text-anchor:middle" coordsize="3876675,1762125" o:spid="_x0000_s1027" fillcolor="#009dd9 [3205]" stroked="f" path="m3869531,1359694v,,-489585,474345,-1509712,384810c1339691,1654969,936784,1180624,7144,1287304l7144,7144r3862387,l3869531,13596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style="position:absolute;left:-71;top:-71;width:60007;height:19240;visibility:visible;mso-wrap-style:square;v-text-anchor:middle" coordsize="6000750,1924050" o:spid="_x0000_s1028" fillcolor="#17406d [3204]" stroked="f" path="m7144,1699736v,,1403032,618173,2927032,-215265c4459129,651986,5998369,893921,5998369,893921r,-886777l7144,7144r,169259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style="position:absolute;left:-71;top:-71;width:60007;height:9048;visibility:visible;mso-wrap-style:square;v-text-anchor:middle" coordsize="6000750,904875" o:spid="_x0000_s1029" fillcolor="#17406d [3204]" stroked="f" path="m7144,7144r,606742c647224,1034891,2136934,964406,3546634,574834,4882039,205264,5998369,893921,5998369,893921r,-886777l7144,714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">
                <v:fill type="gradient" color2="#4389d7 [1940]" angle="90" focus="100%" rotate="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style="position:absolute;left:31761;top:9244;width:28194;height:8286;visibility:visible;mso-wrap-style:square;v-text-anchor:middle" coordsize="2819400,828675" o:spid="_x0000_s1030" fillcolor="#009dd9 [3205]" stroked="f" path="m7144,481489c380524,602456,751999,764381,1305401,812959,2325529,902494,2815114,428149,2815114,428149r,-421005c2332196,236696,1376839,568166,7144,48148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">
                <v:fill type="gradient" color2="#0075a2 [2405]" angle="90" focus="100%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>
  <int2:observations>
    <int2:textHash int2:hashCode="82A60zZ1ZQrxyj" int2:id="pdyhCtTt">
      <int2:state int2:type="AugLoop_Text_Critique" int2:value="Rejected"/>
    </int2:textHash>
    <int2:textHash int2:hashCode="htIIQnypvKOPS8" int2:id="oePNcagk">
      <int2:state int2:type="AugLoop_Text_Critique" int2:value="Rejected"/>
    </int2:textHash>
    <int2:bookmark int2:bookmarkName="_Int_S6kaqdAD" int2:invalidationBookmarkName="" int2:hashCode="LNdIS8GxX8z/gi" int2:id="V5nbVlVP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73845"/>
    <w:multiLevelType w:val="hybridMultilevel"/>
    <w:tmpl w:val="EB12D04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3D21B72"/>
    <w:multiLevelType w:val="hybridMultilevel"/>
    <w:tmpl w:val="23584BB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4C20874"/>
    <w:multiLevelType w:val="hybridMultilevel"/>
    <w:tmpl w:val="7C040A4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EAB1AFF"/>
    <w:multiLevelType w:val="hybridMultilevel"/>
    <w:tmpl w:val="B4CA47C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71F801FD"/>
    <w:multiLevelType w:val="hybridMultilevel"/>
    <w:tmpl w:val="D40C83D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C0D"/>
    <w:rsid w:val="000563E9"/>
    <w:rsid w:val="00081375"/>
    <w:rsid w:val="00083BAA"/>
    <w:rsid w:val="0010680C"/>
    <w:rsid w:val="00152B0B"/>
    <w:rsid w:val="001766D6"/>
    <w:rsid w:val="00178350"/>
    <w:rsid w:val="0018151F"/>
    <w:rsid w:val="00192419"/>
    <w:rsid w:val="001C270D"/>
    <w:rsid w:val="001E2320"/>
    <w:rsid w:val="00214E28"/>
    <w:rsid w:val="002256D1"/>
    <w:rsid w:val="00276530"/>
    <w:rsid w:val="00293626"/>
    <w:rsid w:val="00293FCE"/>
    <w:rsid w:val="002B16A2"/>
    <w:rsid w:val="002E3B42"/>
    <w:rsid w:val="00352B81"/>
    <w:rsid w:val="00394757"/>
    <w:rsid w:val="003A0150"/>
    <w:rsid w:val="003E24DF"/>
    <w:rsid w:val="003F0CEC"/>
    <w:rsid w:val="003F3FD4"/>
    <w:rsid w:val="00401569"/>
    <w:rsid w:val="0041428F"/>
    <w:rsid w:val="004225F9"/>
    <w:rsid w:val="00440BE1"/>
    <w:rsid w:val="004A2B0D"/>
    <w:rsid w:val="004C193D"/>
    <w:rsid w:val="004D1382"/>
    <w:rsid w:val="005459B5"/>
    <w:rsid w:val="005C2210"/>
    <w:rsid w:val="00612AE8"/>
    <w:rsid w:val="00615018"/>
    <w:rsid w:val="0062123A"/>
    <w:rsid w:val="00630C37"/>
    <w:rsid w:val="0064428C"/>
    <w:rsid w:val="00646E75"/>
    <w:rsid w:val="00666188"/>
    <w:rsid w:val="006F6F10"/>
    <w:rsid w:val="00706CAA"/>
    <w:rsid w:val="007263BB"/>
    <w:rsid w:val="00783E79"/>
    <w:rsid w:val="007B2891"/>
    <w:rsid w:val="007B2BC1"/>
    <w:rsid w:val="007B5AE8"/>
    <w:rsid w:val="007C7373"/>
    <w:rsid w:val="007F5192"/>
    <w:rsid w:val="008F3614"/>
    <w:rsid w:val="008F6C0D"/>
    <w:rsid w:val="0091575C"/>
    <w:rsid w:val="00982F7C"/>
    <w:rsid w:val="00A0141A"/>
    <w:rsid w:val="00A25DE7"/>
    <w:rsid w:val="00A26FE7"/>
    <w:rsid w:val="00A66B18"/>
    <w:rsid w:val="00A6783B"/>
    <w:rsid w:val="00A96CF8"/>
    <w:rsid w:val="00AA089B"/>
    <w:rsid w:val="00AC4F11"/>
    <w:rsid w:val="00AD1D45"/>
    <w:rsid w:val="00AE1388"/>
    <w:rsid w:val="00AF3982"/>
    <w:rsid w:val="00B246DB"/>
    <w:rsid w:val="00B24BE7"/>
    <w:rsid w:val="00B50294"/>
    <w:rsid w:val="00B57D6E"/>
    <w:rsid w:val="00C04114"/>
    <w:rsid w:val="00C701F7"/>
    <w:rsid w:val="00C70786"/>
    <w:rsid w:val="00CC2903"/>
    <w:rsid w:val="00CE6CB7"/>
    <w:rsid w:val="00D10958"/>
    <w:rsid w:val="00D66593"/>
    <w:rsid w:val="00DB10EA"/>
    <w:rsid w:val="00DE6DA2"/>
    <w:rsid w:val="00DF2D30"/>
    <w:rsid w:val="00E27C6B"/>
    <w:rsid w:val="00E4786A"/>
    <w:rsid w:val="00E55D74"/>
    <w:rsid w:val="00E6540C"/>
    <w:rsid w:val="00E81E2A"/>
    <w:rsid w:val="00EC114A"/>
    <w:rsid w:val="00EC33FF"/>
    <w:rsid w:val="00EE0952"/>
    <w:rsid w:val="00F1737B"/>
    <w:rsid w:val="00F33DD2"/>
    <w:rsid w:val="00FE0F43"/>
    <w:rsid w:val="00FE5C0F"/>
    <w:rsid w:val="016EB6DC"/>
    <w:rsid w:val="01BC5F0D"/>
    <w:rsid w:val="01C38F6B"/>
    <w:rsid w:val="0205BC39"/>
    <w:rsid w:val="0274D8F3"/>
    <w:rsid w:val="03AD91DA"/>
    <w:rsid w:val="03F780F7"/>
    <w:rsid w:val="045562DA"/>
    <w:rsid w:val="04EFBE10"/>
    <w:rsid w:val="051C857C"/>
    <w:rsid w:val="05630C19"/>
    <w:rsid w:val="06067F51"/>
    <w:rsid w:val="066963FA"/>
    <w:rsid w:val="0726C6B9"/>
    <w:rsid w:val="075D4304"/>
    <w:rsid w:val="08503C3D"/>
    <w:rsid w:val="0949BD4A"/>
    <w:rsid w:val="0A2AD5F4"/>
    <w:rsid w:val="0AFCEEED"/>
    <w:rsid w:val="0B8148B1"/>
    <w:rsid w:val="0C0292DC"/>
    <w:rsid w:val="0C6EE145"/>
    <w:rsid w:val="0D23AD60"/>
    <w:rsid w:val="0F4647A0"/>
    <w:rsid w:val="1001FFC6"/>
    <w:rsid w:val="104225C5"/>
    <w:rsid w:val="1080D4D3"/>
    <w:rsid w:val="10862095"/>
    <w:rsid w:val="11D16501"/>
    <w:rsid w:val="11DDF626"/>
    <w:rsid w:val="11E7DF15"/>
    <w:rsid w:val="12A71977"/>
    <w:rsid w:val="12F63653"/>
    <w:rsid w:val="1325ECD0"/>
    <w:rsid w:val="138025A9"/>
    <w:rsid w:val="139A15C4"/>
    <w:rsid w:val="14099E97"/>
    <w:rsid w:val="141E47E6"/>
    <w:rsid w:val="14514582"/>
    <w:rsid w:val="14D570E9"/>
    <w:rsid w:val="151596E8"/>
    <w:rsid w:val="1567738B"/>
    <w:rsid w:val="15D77A56"/>
    <w:rsid w:val="1676D871"/>
    <w:rsid w:val="16A4D624"/>
    <w:rsid w:val="17989917"/>
    <w:rsid w:val="189DE018"/>
    <w:rsid w:val="190BB304"/>
    <w:rsid w:val="198C8334"/>
    <w:rsid w:val="19DC76E6"/>
    <w:rsid w:val="19E9080B"/>
    <w:rsid w:val="1A84D3CB"/>
    <w:rsid w:val="1CA84257"/>
    <w:rsid w:val="1CCC73D5"/>
    <w:rsid w:val="1ED4E2D5"/>
    <w:rsid w:val="1F5844EE"/>
    <w:rsid w:val="2062DD36"/>
    <w:rsid w:val="20AA2632"/>
    <w:rsid w:val="20E70F58"/>
    <w:rsid w:val="21265300"/>
    <w:rsid w:val="21B5F0AC"/>
    <w:rsid w:val="2245F693"/>
    <w:rsid w:val="22FFEA32"/>
    <w:rsid w:val="2357B1D8"/>
    <w:rsid w:val="23D2F39A"/>
    <w:rsid w:val="245DF3C2"/>
    <w:rsid w:val="24E21F51"/>
    <w:rsid w:val="259D4B77"/>
    <w:rsid w:val="25B927B4"/>
    <w:rsid w:val="2665540D"/>
    <w:rsid w:val="26DDD443"/>
    <w:rsid w:val="278F669A"/>
    <w:rsid w:val="285196B6"/>
    <w:rsid w:val="28E27CE9"/>
    <w:rsid w:val="299CF4CF"/>
    <w:rsid w:val="29C3515C"/>
    <w:rsid w:val="2A523FD3"/>
    <w:rsid w:val="2A55BAE9"/>
    <w:rsid w:val="2B1DC13B"/>
    <w:rsid w:val="2C29BB04"/>
    <w:rsid w:val="2C61405A"/>
    <w:rsid w:val="2D7E6C03"/>
    <w:rsid w:val="2DC58B65"/>
    <w:rsid w:val="2DED34AD"/>
    <w:rsid w:val="2E42F931"/>
    <w:rsid w:val="2E5AB33A"/>
    <w:rsid w:val="2EC68D0F"/>
    <w:rsid w:val="2EE8E628"/>
    <w:rsid w:val="2F1E854E"/>
    <w:rsid w:val="2FBCD91A"/>
    <w:rsid w:val="300555B3"/>
    <w:rsid w:val="3054CF42"/>
    <w:rsid w:val="312E623A"/>
    <w:rsid w:val="31F09FA3"/>
    <w:rsid w:val="32122B40"/>
    <w:rsid w:val="335D1D72"/>
    <w:rsid w:val="34B95CF7"/>
    <w:rsid w:val="35612DA4"/>
    <w:rsid w:val="35CC5D57"/>
    <w:rsid w:val="36035C5F"/>
    <w:rsid w:val="3634E2B9"/>
    <w:rsid w:val="36552D58"/>
    <w:rsid w:val="37682DB8"/>
    <w:rsid w:val="37820AEA"/>
    <w:rsid w:val="37D6E379"/>
    <w:rsid w:val="38211156"/>
    <w:rsid w:val="3841E8D5"/>
    <w:rsid w:val="38937BF6"/>
    <w:rsid w:val="3897B5F4"/>
    <w:rsid w:val="39BB061F"/>
    <w:rsid w:val="3A60466E"/>
    <w:rsid w:val="3A8D1916"/>
    <w:rsid w:val="3A99B96A"/>
    <w:rsid w:val="3B289E7B"/>
    <w:rsid w:val="3BA5A7D5"/>
    <w:rsid w:val="3BCDE3B5"/>
    <w:rsid w:val="3D93F5B9"/>
    <w:rsid w:val="3E686E1A"/>
    <w:rsid w:val="3EF59468"/>
    <w:rsid w:val="3F1A8723"/>
    <w:rsid w:val="3F8B22DF"/>
    <w:rsid w:val="3F92289D"/>
    <w:rsid w:val="402A47A3"/>
    <w:rsid w:val="40511E07"/>
    <w:rsid w:val="40CB967B"/>
    <w:rsid w:val="4172B56D"/>
    <w:rsid w:val="448455CA"/>
    <w:rsid w:val="4618FEC5"/>
    <w:rsid w:val="467E8532"/>
    <w:rsid w:val="46F9083E"/>
    <w:rsid w:val="47D73A4D"/>
    <w:rsid w:val="48C1717A"/>
    <w:rsid w:val="49770783"/>
    <w:rsid w:val="497F8369"/>
    <w:rsid w:val="4A568440"/>
    <w:rsid w:val="4CA039B6"/>
    <w:rsid w:val="4CBC38F5"/>
    <w:rsid w:val="4E706EBA"/>
    <w:rsid w:val="4F7D5A0A"/>
    <w:rsid w:val="4F881E4C"/>
    <w:rsid w:val="500C3F1B"/>
    <w:rsid w:val="50726423"/>
    <w:rsid w:val="51C31371"/>
    <w:rsid w:val="54969602"/>
    <w:rsid w:val="5564B965"/>
    <w:rsid w:val="55EE7726"/>
    <w:rsid w:val="56896272"/>
    <w:rsid w:val="568AD3C0"/>
    <w:rsid w:val="57058F40"/>
    <w:rsid w:val="57A64705"/>
    <w:rsid w:val="587B3D5B"/>
    <w:rsid w:val="58CD93D5"/>
    <w:rsid w:val="5922931D"/>
    <w:rsid w:val="59255E25"/>
    <w:rsid w:val="59C53B7F"/>
    <w:rsid w:val="59F96803"/>
    <w:rsid w:val="5B816D94"/>
    <w:rsid w:val="5CA65199"/>
    <w:rsid w:val="5D201807"/>
    <w:rsid w:val="5DE4162A"/>
    <w:rsid w:val="5E464FDF"/>
    <w:rsid w:val="5F29C982"/>
    <w:rsid w:val="5F79FDC4"/>
    <w:rsid w:val="60355DA9"/>
    <w:rsid w:val="60D43971"/>
    <w:rsid w:val="60EA94AF"/>
    <w:rsid w:val="62866510"/>
    <w:rsid w:val="62BFD80C"/>
    <w:rsid w:val="63775F11"/>
    <w:rsid w:val="638037E1"/>
    <w:rsid w:val="639868FE"/>
    <w:rsid w:val="64074E89"/>
    <w:rsid w:val="64607862"/>
    <w:rsid w:val="64C9CDAA"/>
    <w:rsid w:val="64F15707"/>
    <w:rsid w:val="657FE2A9"/>
    <w:rsid w:val="65F778CE"/>
    <w:rsid w:val="66AFB59C"/>
    <w:rsid w:val="679F9A4B"/>
    <w:rsid w:val="686F3D9A"/>
    <w:rsid w:val="699B938B"/>
    <w:rsid w:val="6A80FAD4"/>
    <w:rsid w:val="6ACAE9F1"/>
    <w:rsid w:val="6BAB9997"/>
    <w:rsid w:val="6BCBCF06"/>
    <w:rsid w:val="6CDACA87"/>
    <w:rsid w:val="6CE3466D"/>
    <w:rsid w:val="6D4769F8"/>
    <w:rsid w:val="6D92E214"/>
    <w:rsid w:val="6F95F6D9"/>
    <w:rsid w:val="6FC16FF7"/>
    <w:rsid w:val="6FC229CB"/>
    <w:rsid w:val="70B5F7E9"/>
    <w:rsid w:val="70FDA38A"/>
    <w:rsid w:val="72F49638"/>
    <w:rsid w:val="737A5FF8"/>
    <w:rsid w:val="73CE8EBE"/>
    <w:rsid w:val="74906699"/>
    <w:rsid w:val="750F025A"/>
    <w:rsid w:val="75A48E0D"/>
    <w:rsid w:val="762C36FA"/>
    <w:rsid w:val="76820419"/>
    <w:rsid w:val="77BC9349"/>
    <w:rsid w:val="781DD47A"/>
    <w:rsid w:val="7846A31C"/>
    <w:rsid w:val="784A9493"/>
    <w:rsid w:val="786BE14A"/>
    <w:rsid w:val="79897498"/>
    <w:rsid w:val="79B9A4DB"/>
    <w:rsid w:val="7AE142CA"/>
    <w:rsid w:val="7B44122C"/>
    <w:rsid w:val="7B690CF8"/>
    <w:rsid w:val="7B8111A2"/>
    <w:rsid w:val="7B9B4071"/>
    <w:rsid w:val="7C5E2CEC"/>
    <w:rsid w:val="7CAE7883"/>
    <w:rsid w:val="7DA167CF"/>
    <w:rsid w:val="7E9658B7"/>
    <w:rsid w:val="7F3808BE"/>
    <w:rsid w:val="7FD04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D7F508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8" w:qFormat="1"/>
    <w:lsdException w:name="heading 2" w:uiPriority="9" w:semiHidden="1" w:unhideWhenUsed="1" w:qFormat="1"/>
    <w:lsdException w:name="heading 3" w:uiPriority="9" w:semiHidden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uiPriority="6" w:semiHidden="1" w:unhideWhenUsed="1" w:qFormat="1"/>
    <w:lsdException w:name="Signature" w:uiPriority="7" w:semiHidden="1" w:unhideWhenUsed="1" w:qFormat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uiPriority="4" w:semiHidden="1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hAnsiTheme="majorHAnsi" w:eastAsiaTheme="majorEastAsia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hAnsiTheme="majorHAnsi" w:eastAsiaTheme="majorEastAsia" w:cstheme="majorBidi"/>
      <w:color w:val="112F51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8"/>
    <w:rsid w:val="003E24DF"/>
    <w:rPr>
      <w:rFonts w:asciiTheme="majorHAnsi" w:hAnsiTheme="majorHAnsi" w:eastAsiaTheme="majorEastAsia" w:cstheme="majorBidi"/>
      <w:caps/>
      <w:color w:val="112F51" w:themeColor="accent1" w:themeShade="BF"/>
      <w:kern w:val="20"/>
      <w:sz w:val="20"/>
      <w:szCs w:val="20"/>
    </w:rPr>
  </w:style>
  <w:style w:type="paragraph" w:styleId="Recipient" w:customStyle="1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styleId="SalutationChar" w:customStyle="1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styleId="ClosingChar" w:customStyle="1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styleId="SignatureChar" w:customStyle="1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styleId="HeaderChar" w:customStyle="1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styleId="ContactInfo" w:customStyle="1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styleId="Heading2Char" w:customStyle="1">
    <w:name w:val="Heading 2 Char"/>
    <w:basedOn w:val="DefaultParagraphFont"/>
    <w:link w:val="Heading2"/>
    <w:uiPriority w:val="9"/>
    <w:rsid w:val="004A2B0D"/>
    <w:rPr>
      <w:rFonts w:asciiTheme="majorHAnsi" w:hAnsiTheme="majorHAnsi" w:eastAsiaTheme="majorEastAsia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unhideWhenUsed/>
    <w:rsid w:val="00083BAA"/>
    <w:pPr>
      <w:spacing w:before="100" w:beforeAutospacing="1" w:after="100" w:afterAutospacing="1"/>
    </w:pPr>
    <w:rPr>
      <w:rFonts w:ascii="Times New Roman" w:hAnsi="Times New Roman" w:cs="Times New Roman" w:eastAsiaTheme="minorEastAsia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styleId="FooterChar" w:customStyle="1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Logo" w:customStyle="1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styleId="LogoChar" w:customStyle="1">
    <w:name w:val="Logo Char"/>
    <w:basedOn w:val="DefaultParagraphFont"/>
    <w:link w:val="Logo"/>
    <w:rsid w:val="00AA089B"/>
    <w:rPr>
      <w:rFonts w:hAnsi="Calibri" w:eastAsiaTheme="minorHAns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qFormat/>
    <w:rsid w:val="00EC33FF"/>
    <w:pPr>
      <w:contextualSpacing/>
    </w:pPr>
  </w:style>
  <w:style w:type="table" w:styleId="TableGrid">
    <w:name w:val="Table Grid"/>
    <w:basedOn w:val="TableNormal"/>
    <w:uiPriority w:val="39"/>
    <w:rsid w:val="004D138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4225F9"/>
    <w:rPr>
      <w:color w:val="F49100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4225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9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theme" Target="theme/theme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eader" Target="header1.xml" Id="rId11" /><Relationship Type="http://schemas.openxmlformats.org/officeDocument/2006/relationships/styles" Target="styles.xml" Id="rId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/media/image.jpg" Id="Rf071a6bdbb3143f1" /><Relationship Type="http://schemas.openxmlformats.org/officeDocument/2006/relationships/image" Target="/media/image2.jpg" Id="Rcf5908fa06694ff4" /><Relationship Type="http://schemas.openxmlformats.org/officeDocument/2006/relationships/image" Target="/media/image3.jpg" Id="R120083e7a0b74a0b" /><Relationship Type="http://schemas.openxmlformats.org/officeDocument/2006/relationships/image" Target="/media/image4.jpg" Id="R967077b4170b4e57" /><Relationship Type="http://schemas.openxmlformats.org/officeDocument/2006/relationships/image" Target="/media/image5.jpg" Id="Ra22c972083754e1b" /><Relationship Type="http://schemas.openxmlformats.org/officeDocument/2006/relationships/image" Target="/media/image6.jpg" Id="R6d101ca1ecc643eb" /><Relationship Type="http://schemas.openxmlformats.org/officeDocument/2006/relationships/image" Target="/media/image7.jpg" Id="R2344483619cb4eb5" /><Relationship Type="http://schemas.openxmlformats.org/officeDocument/2006/relationships/image" Target="/media/image8.jpg" Id="R32f020b6785240e7" /><Relationship Type="http://schemas.openxmlformats.org/officeDocument/2006/relationships/image" Target="/media/image9.jpg" Id="R31a7501b19064fed" /><Relationship Type="http://schemas.openxmlformats.org/officeDocument/2006/relationships/image" Target="/media/imagea.jpg" Id="Rc07f46fb154f4344" /><Relationship Type="http://schemas.openxmlformats.org/officeDocument/2006/relationships/image" Target="/media/imageb.jpg" Id="R4fcac46e24464b84" /><Relationship Type="http://schemas.openxmlformats.org/officeDocument/2006/relationships/image" Target="/media/image2.png" Id="R98ead56d914947b4" /><Relationship Type="http://schemas.openxmlformats.org/officeDocument/2006/relationships/image" Target="/media/image3.png" Id="R9162fcf15faa4421" /><Relationship Type="http://schemas.openxmlformats.org/officeDocument/2006/relationships/image" Target="/media/image4.png" Id="Ra8cce3ef98454dc3" /><Relationship Type="http://schemas.openxmlformats.org/officeDocument/2006/relationships/image" Target="/media/image5.png" Id="R095a306ae7d34d85" /><Relationship Type="http://schemas.openxmlformats.org/officeDocument/2006/relationships/image" Target="/media/imagec.jpg" Id="R916361a3062a4c29" /><Relationship Type="http://schemas.openxmlformats.org/officeDocument/2006/relationships/image" Target="/media/imaged.jpg" Id="Rc9a8cf8ced0342dd" /><Relationship Type="http://schemas.openxmlformats.org/officeDocument/2006/relationships/image" Target="/media/imagee.jpg" Id="Rf0a1f0cb0e474704" /><Relationship Type="http://schemas.openxmlformats.org/officeDocument/2006/relationships/image" Target="/media/imagef.jpg" Id="R43991a8552534a6a" /><Relationship Type="http://schemas.openxmlformats.org/officeDocument/2006/relationships/image" Target="/media/image6.png" Id="R43eebd637c184ce5" /><Relationship Type="http://schemas.openxmlformats.org/officeDocument/2006/relationships/image" Target="/media/image7.png" Id="Rc6532c7b4d50489c" /><Relationship Type="http://schemas.openxmlformats.org/officeDocument/2006/relationships/image" Target="/media/image8.png" Id="R810b1ab3e0c54f3d" /><Relationship Type="http://schemas.openxmlformats.org/officeDocument/2006/relationships/image" Target="/media/image10.jpg" Id="R7a858683961344c2" /><Relationship Type="http://schemas.microsoft.com/office/2020/10/relationships/intelligence" Target="intelligence2.xml" Id="Re58e272ad9c84e08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brycea1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C:\Users\brycea1\AppData\Roaming\Microsoft\Templates\Blue curve letterhead.dotx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dc:description/>
  <lastModifiedBy>Richard Brandon</lastModifiedBy>
  <revision>2</revision>
  <dcterms:created xsi:type="dcterms:W3CDTF">2019-09-30T01:26:00.0000000Z</dcterms:created>
  <dcterms:modified xsi:type="dcterms:W3CDTF">2023-08-12T17:31:23.6750496Z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